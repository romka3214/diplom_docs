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4D778" w14:textId="77777777" w:rsidR="003C458E" w:rsidRDefault="003C458E" w:rsidP="003C458E">
      <w:pPr>
        <w:tabs>
          <w:tab w:val="left" w:pos="3320"/>
        </w:tabs>
        <w:jc w:val="center"/>
        <w:rPr>
          <w:b/>
          <w:sz w:val="36"/>
          <w:szCs w:val="36"/>
        </w:rPr>
      </w:pPr>
    </w:p>
    <w:p w14:paraId="67BAEB09" w14:textId="77777777" w:rsidR="003C458E" w:rsidRDefault="003C458E" w:rsidP="003C458E">
      <w:pPr>
        <w:tabs>
          <w:tab w:val="left" w:pos="3320"/>
        </w:tabs>
        <w:jc w:val="center"/>
        <w:rPr>
          <w:b/>
          <w:sz w:val="36"/>
          <w:szCs w:val="36"/>
        </w:rPr>
      </w:pPr>
    </w:p>
    <w:p w14:paraId="08D7AD50" w14:textId="77777777" w:rsidR="003C458E" w:rsidRDefault="003C458E" w:rsidP="003C458E">
      <w:pPr>
        <w:tabs>
          <w:tab w:val="left" w:pos="3320"/>
        </w:tabs>
        <w:jc w:val="center"/>
        <w:rPr>
          <w:b/>
          <w:sz w:val="36"/>
          <w:szCs w:val="36"/>
        </w:rPr>
      </w:pPr>
    </w:p>
    <w:p w14:paraId="55207EE6" w14:textId="77777777" w:rsidR="003C458E" w:rsidRDefault="003C458E" w:rsidP="003C458E">
      <w:pPr>
        <w:tabs>
          <w:tab w:val="left" w:pos="3320"/>
        </w:tabs>
        <w:jc w:val="center"/>
        <w:rPr>
          <w:b/>
          <w:sz w:val="36"/>
          <w:szCs w:val="36"/>
        </w:rPr>
      </w:pPr>
    </w:p>
    <w:p w14:paraId="5AB1172B" w14:textId="77777777" w:rsidR="003C458E" w:rsidRDefault="003C458E" w:rsidP="003C458E">
      <w:pPr>
        <w:tabs>
          <w:tab w:val="left" w:pos="3320"/>
        </w:tabs>
        <w:jc w:val="center"/>
        <w:rPr>
          <w:b/>
          <w:sz w:val="36"/>
          <w:szCs w:val="36"/>
        </w:rPr>
      </w:pPr>
    </w:p>
    <w:p w14:paraId="56D2AFC0" w14:textId="77777777" w:rsidR="003C458E" w:rsidRDefault="003C458E" w:rsidP="003C458E">
      <w:pPr>
        <w:tabs>
          <w:tab w:val="left" w:pos="3320"/>
        </w:tabs>
        <w:jc w:val="center"/>
        <w:rPr>
          <w:b/>
          <w:sz w:val="36"/>
          <w:szCs w:val="36"/>
        </w:rPr>
      </w:pPr>
    </w:p>
    <w:p w14:paraId="6BAD3E80" w14:textId="77777777" w:rsidR="003C458E" w:rsidRDefault="003C458E" w:rsidP="003C458E">
      <w:pPr>
        <w:tabs>
          <w:tab w:val="left" w:pos="3320"/>
        </w:tabs>
        <w:jc w:val="center"/>
        <w:rPr>
          <w:b/>
          <w:sz w:val="36"/>
          <w:szCs w:val="36"/>
        </w:rPr>
      </w:pPr>
    </w:p>
    <w:p w14:paraId="7043A7F6" w14:textId="7E0F7BBB" w:rsidR="003C458E" w:rsidRDefault="003C458E" w:rsidP="00485ACF">
      <w:pPr>
        <w:tabs>
          <w:tab w:val="left" w:pos="3320"/>
        </w:tabs>
        <w:jc w:val="center"/>
        <w:rPr>
          <w:b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1" layoutInCell="1" allowOverlap="1" wp14:anchorId="1B6C42DF" wp14:editId="154A3345">
                <wp:simplePos x="0" y="0"/>
                <wp:positionH relativeFrom="page">
                  <wp:posOffset>770890</wp:posOffset>
                </wp:positionH>
                <wp:positionV relativeFrom="page">
                  <wp:posOffset>218440</wp:posOffset>
                </wp:positionV>
                <wp:extent cx="6583045" cy="10248900"/>
                <wp:effectExtent l="12700" t="12700" r="20955" b="12700"/>
                <wp:wrapNone/>
                <wp:docPr id="143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3045" cy="10248900"/>
                          <a:chOff x="0" y="0"/>
                          <a:chExt cx="20000" cy="20000"/>
                        </a:xfrm>
                      </wpg:grpSpPr>
                      <wps:wsp>
                        <wps:cNvPr id="14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6E3524" w14:textId="77777777" w:rsidR="003C458E" w:rsidRPr="00343E06" w:rsidRDefault="003C458E" w:rsidP="003C458E">
                              <w:pPr>
                                <w:pStyle w:val="ab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5A058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43E06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F97AE5" w14:textId="77777777" w:rsidR="003C458E" w:rsidRPr="005A0588" w:rsidRDefault="003C458E" w:rsidP="003C458E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A058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EC94B5" w14:textId="77777777" w:rsidR="003C458E" w:rsidRPr="00343E06" w:rsidRDefault="003C458E" w:rsidP="003C458E">
                              <w:pPr>
                                <w:pStyle w:val="ab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A058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5A058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343E06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11C4B5" w14:textId="77777777" w:rsidR="003C458E" w:rsidRPr="005A0588" w:rsidRDefault="003C458E" w:rsidP="003C458E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5A058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B4559B" w14:textId="77777777" w:rsidR="003C458E" w:rsidRPr="005A0588" w:rsidRDefault="003C458E" w:rsidP="003C458E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A058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44ECE7" w14:textId="77777777" w:rsidR="003C458E" w:rsidRPr="00F218FD" w:rsidRDefault="003C458E" w:rsidP="003C458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F218FD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4152B4" w14:textId="77777777" w:rsidR="003C458E" w:rsidRPr="00F218FD" w:rsidRDefault="003C458E" w:rsidP="003C458E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F218F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0E95BE" w14:textId="07552EC4" w:rsidR="003C458E" w:rsidRPr="00CD28F4" w:rsidRDefault="003C458E" w:rsidP="003C458E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en-US"/>
                                </w:rPr>
                              </w:pPr>
                              <w:r w:rsidRPr="00784514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УКР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ТБ</w:t>
                              </w:r>
                              <w:r w:rsidRPr="00784514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.ДР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 xml:space="preserve"> 09.02.07.0</w:t>
                              </w:r>
                              <w:r w:rsidR="00CD28F4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0</w:t>
                              </w:r>
                              <w:r w:rsidR="00CD28F4" w:rsidRPr="00CD28F4"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lang w:val="en-US"/>
                                </w:rPr>
                                <w:t>N</w:t>
                              </w:r>
                            </w:p>
                            <w:p w14:paraId="04933F0B" w14:textId="77777777" w:rsidR="003C458E" w:rsidRPr="00CB7125" w:rsidRDefault="003C458E" w:rsidP="003C458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7" name="Group 7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68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E63223" w14:textId="77777777" w:rsidR="003C458E" w:rsidRPr="00343E06" w:rsidRDefault="003C458E" w:rsidP="003C458E">
                                <w:pPr>
                                  <w:pStyle w:val="ab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A0588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343E06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9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1E2878" w14:textId="273F9050" w:rsidR="003C458E" w:rsidRPr="00DD2A5A" w:rsidRDefault="00DD2A5A" w:rsidP="003C458E">
                                <w:pPr>
                                  <w:pStyle w:val="ab"/>
                                  <w:rPr>
                                    <w:rFonts w:ascii="Times New Roman" w:hAnsi="Times New Roman"/>
                                    <w:i w:val="0"/>
                                    <w:color w:val="FF000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DD2A5A">
                                  <w:rPr>
                                    <w:rFonts w:ascii="Times New Roman" w:hAnsi="Times New Roman"/>
                                    <w:i w:val="0"/>
                                    <w:color w:val="FF0000"/>
                                    <w:sz w:val="18"/>
                                    <w:szCs w:val="18"/>
                                    <w:lang w:val="ru-RU"/>
                                  </w:rPr>
                                  <w:t>Фамилия И. 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70" name="Group 7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71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036449" w14:textId="77777777" w:rsidR="003C458E" w:rsidRPr="00343E06" w:rsidRDefault="003C458E" w:rsidP="003C458E">
                                <w:pPr>
                                  <w:pStyle w:val="ab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343E06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A0588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343E06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2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214D6B" w14:textId="77777777" w:rsidR="00DC5202" w:rsidRPr="008C16EA" w:rsidRDefault="00DC5202" w:rsidP="00DC5202">
                                <w:pPr>
                                  <w:pStyle w:val="ab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  <w:t>Сафаров В.М.</w:t>
                                </w:r>
                              </w:p>
                              <w:p w14:paraId="422B4133" w14:textId="4006D4DF" w:rsidR="003C458E" w:rsidRPr="008C16EA" w:rsidRDefault="003C458E" w:rsidP="003C458E">
                                <w:pPr>
                                  <w:pStyle w:val="ab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73" name="Group 8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74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7124F6" w14:textId="77777777" w:rsidR="003C458E" w:rsidRPr="00F218FD" w:rsidRDefault="003C458E" w:rsidP="003C458E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F218FD">
                                  <w:rPr>
                                    <w:sz w:val="18"/>
                                  </w:rPr>
                                  <w:t>Н.Контр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5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A3A644" w14:textId="4AC7617F" w:rsidR="003C458E" w:rsidRPr="008C16EA" w:rsidRDefault="00DD2A5A" w:rsidP="003C458E">
                                <w:pPr>
                                  <w:pStyle w:val="ab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  <w:t>Никонова Д. 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76" name="Group 8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77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2E61AF" w14:textId="77777777" w:rsidR="003C458E" w:rsidRPr="005A0588" w:rsidRDefault="003C458E" w:rsidP="003C458E">
                                <w:pPr>
                                  <w:pStyle w:val="ab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 w:rsidRPr="00343E06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</w:t>
                                </w:r>
                              </w:p>
                              <w:p w14:paraId="22664E64" w14:textId="77777777" w:rsidR="003C458E" w:rsidRDefault="003C458E" w:rsidP="003C458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8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DA27AC" w14:textId="77777777" w:rsidR="003C458E" w:rsidRPr="005A0588" w:rsidRDefault="003C458E" w:rsidP="003C458E">
                                <w:pPr>
                                  <w:pStyle w:val="ab"/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79" name="Group 8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80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30C70D" w14:textId="77777777" w:rsidR="003C458E" w:rsidRDefault="003C458E" w:rsidP="003C458E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1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512832" w14:textId="77777777" w:rsidR="003C458E" w:rsidRPr="00E734C7" w:rsidRDefault="003C458E" w:rsidP="003C458E">
                                <w:pPr>
                                  <w:pStyle w:val="ab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82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7FE446" w14:textId="243C4C3A" w:rsidR="003C458E" w:rsidRPr="00DD2A5A" w:rsidRDefault="00DD2A5A" w:rsidP="003C458E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DD2A5A">
                                <w:rPr>
                                  <w:color w:val="FF0000"/>
                                </w:rPr>
                                <w:t>Название Вашей темы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6530AA" w14:textId="77777777" w:rsidR="003C458E" w:rsidRPr="00343E06" w:rsidRDefault="003C458E" w:rsidP="003C458E">
                              <w:pPr>
                                <w:pStyle w:val="ab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5A058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343E06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08BE6D" w14:textId="77777777" w:rsidR="003C458E" w:rsidRPr="005A0588" w:rsidRDefault="003C458E" w:rsidP="003C458E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A058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7E3F2E" w14:textId="54B5CB8E" w:rsidR="003C458E" w:rsidRPr="00DD2A5A" w:rsidRDefault="00DC5202" w:rsidP="003C458E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20"/>
                                </w:rPr>
                              </w:pPr>
                              <w:r w:rsidRPr="00DD2A5A">
                                <w:rPr>
                                  <w:color w:val="FF0000"/>
                                  <w:sz w:val="18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2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4A8AA0" w14:textId="353D8CAA" w:rsidR="003C458E" w:rsidRPr="00C84372" w:rsidRDefault="003C458E" w:rsidP="003C458E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8D4E54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гр.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 xml:space="preserve"> </w:t>
                              </w:r>
                              <w:r w:rsidRPr="00DC5202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9ИСП-</w:t>
                              </w:r>
                              <w:proofErr w:type="gramStart"/>
                              <w:r w:rsidRPr="00DC5202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4</w:t>
                              </w:r>
                              <w:r w:rsidR="00DD2A5A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1-19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6C42DF" id="Group 52" o:spid="_x0000_s1026" style="position:absolute;left:0;text-align:left;margin-left:60.7pt;margin-top:17.2pt;width:518.35pt;height:807pt;z-index:251697152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">
                <v:rect id="Rectangle 53" o:spid="_x0000_s102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" filled="f" strokeweight="2pt"/>
                <v:line id="Line 54" o:spid="_x0000_s1028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" strokeweight="2pt"/>
                <v:line id="Line 55" o:spid="_x0000_s1029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" strokeweight="2pt"/>
                <v:line id="Line 56" o:spid="_x0000_s1030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" strokeweight="2pt"/>
                <v:line id="Line 57" o:spid="_x0000_s1031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" strokeweight="2pt"/>
                <v:line id="Line 58" o:spid="_x0000_s1032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" strokeweight="2pt"/>
                <v:line id="Line 59" o:spid="_x0000_s1033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" strokeweight="2pt"/>
                <v:line id="Line 60" o:spid="_x0000_s1034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aOO4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ZARfo7CBXH4AAAD//wMAUEsBAi0AFAAGAAgAAAAhANvh9svuAAAAhQEAABMAAAAAAAAAAAAA&#13;&#10;AAAAAAAAAFtDb250ZW50X1R5cGVzXS54bWxQSwECLQAUAAYACAAAACEAWvQsW78AAAAVAQAACwAA&#13;&#10;AAAAAAAAAAAAAAAfAQAAX3JlbHMvLnJlbHNQSwECLQAUAAYACAAAACEA1GjjuMMAAADhAAAADwAA&#13;&#10;AAAAAAAAAAAAAAAHAgAAZHJzL2Rvd25yZXYueG1sUEsFBgAAAAADAAMAtwAAAPcCAAAAAA==&#13;&#10;" strokeweight="2pt"/>
                <v:line id="Line 61" o:spid="_x0000_s103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" strokeweight="1pt"/>
                <v:line id="Line 62" o:spid="_x0000_s103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" strokeweight="1pt"/>
                <v:rect id="Rectangle 63" o:spid="_x0000_s1037" style="position:absolute;left:54;top:17912;width:88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" filled="f" stroked="f" strokeweight=".25pt">
                  <v:textbox inset="1pt,1pt,1pt,1pt">
                    <w:txbxContent>
                      <w:p w14:paraId="4B6E3524" w14:textId="77777777" w:rsidR="003C458E" w:rsidRPr="00343E06" w:rsidRDefault="003C458E" w:rsidP="003C458E">
                        <w:pPr>
                          <w:pStyle w:val="ab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5A058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343E06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4" o:spid="_x0000_s103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" filled="f" stroked="f" strokeweight=".25pt">
                  <v:textbox inset="1pt,1pt,1pt,1pt">
                    <w:txbxContent>
                      <w:p w14:paraId="5DF97AE5" w14:textId="77777777" w:rsidR="003C458E" w:rsidRPr="005A0588" w:rsidRDefault="003C458E" w:rsidP="003C458E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A058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3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" filled="f" stroked="f" strokeweight=".25pt">
                  <v:textbox inset="1pt,1pt,1pt,1pt">
                    <w:txbxContent>
                      <w:p w14:paraId="46EC94B5" w14:textId="77777777" w:rsidR="003C458E" w:rsidRPr="00343E06" w:rsidRDefault="003C458E" w:rsidP="003C458E">
                        <w:pPr>
                          <w:pStyle w:val="ab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A058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5A058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343E06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6" o:spid="_x0000_s104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" filled="f" stroked="f" strokeweight=".25pt">
                  <v:textbox inset="1pt,1pt,1pt,1pt">
                    <w:txbxContent>
                      <w:p w14:paraId="7D11C4B5" w14:textId="77777777" w:rsidR="003C458E" w:rsidRPr="005A0588" w:rsidRDefault="003C458E" w:rsidP="003C458E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5A058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7" o:spid="_x0000_s104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" filled="f" stroked="f" strokeweight=".25pt">
                  <v:textbox inset="1pt,1pt,1pt,1pt">
                    <w:txbxContent>
                      <w:p w14:paraId="2DB4559B" w14:textId="77777777" w:rsidR="003C458E" w:rsidRPr="005A0588" w:rsidRDefault="003C458E" w:rsidP="003C458E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A058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" filled="f" stroked="f" strokeweight=".25pt">
                  <v:textbox inset="1pt,1pt,1pt,1pt">
                    <w:txbxContent>
                      <w:p w14:paraId="7A44ECE7" w14:textId="77777777" w:rsidR="003C458E" w:rsidRPr="00F218FD" w:rsidRDefault="003C458E" w:rsidP="003C458E">
                        <w:pPr>
                          <w:jc w:val="center"/>
                          <w:rPr>
                            <w:sz w:val="18"/>
                          </w:rPr>
                        </w:pPr>
                        <w:r w:rsidRPr="00F218FD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" filled="f" stroked="f" strokeweight=".25pt">
                  <v:textbox inset="1pt,1pt,1pt,1pt">
                    <w:txbxContent>
                      <w:p w14:paraId="414152B4" w14:textId="77777777" w:rsidR="003C458E" w:rsidRPr="00F218FD" w:rsidRDefault="003C458E" w:rsidP="003C458E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F218FD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" filled="f" stroked="f" strokeweight=".25pt">
                  <v:textbox inset="1pt,1pt,1pt,1pt">
                    <w:txbxContent>
                      <w:p w14:paraId="020E95BE" w14:textId="07552EC4" w:rsidR="003C458E" w:rsidRPr="00CD28F4" w:rsidRDefault="003C458E" w:rsidP="003C458E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lang w:val="en-US"/>
                          </w:rPr>
                        </w:pPr>
                        <w:r w:rsidRPr="00784514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УКР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ТБ</w:t>
                        </w:r>
                        <w:r w:rsidRPr="00784514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.ДР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 xml:space="preserve"> 09.02.07.0</w:t>
                        </w:r>
                        <w:r w:rsidR="00CD28F4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0</w:t>
                        </w:r>
                        <w:r w:rsidR="00CD28F4" w:rsidRPr="00CD28F4">
                          <w:rPr>
                            <w:rFonts w:ascii="Times New Roman" w:hAnsi="Times New Roman"/>
                            <w:i w:val="0"/>
                            <w:color w:val="FF0000"/>
                            <w:lang w:val="en-US"/>
                          </w:rPr>
                          <w:t>N</w:t>
                        </w:r>
                      </w:p>
                      <w:p w14:paraId="04933F0B" w14:textId="77777777" w:rsidR="003C458E" w:rsidRPr="00CB7125" w:rsidRDefault="003C458E" w:rsidP="003C458E"/>
                    </w:txbxContent>
                  </v:textbox>
                </v:rect>
                <v:line id="Line 71" o:spid="_x0000_s104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1rdy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dAxfo7CBXH4AAAD//wMAUEsBAi0AFAAGAAgAAAAhANvh9svuAAAAhQEAABMAAAAAAAAAAAAA&#13;&#10;AAAAAAAAAFtDb250ZW50X1R5cGVzXS54bWxQSwECLQAUAAYACAAAACEAWvQsW78AAAAVAQAACwAA&#13;&#10;AAAAAAAAAAAAAAAfAQAAX3JlbHMvLnJlbHNQSwECLQAUAAYACAAAACEA6ta3csMAAADhAAAADwAA&#13;&#10;AAAAAAAAAAAAAAAHAgAAZHJzL2Rvd25yZXYueG1sUEsFBgAAAAADAAMAtwAAAPcCAAAAAA==&#13;&#10;" strokeweight="2pt"/>
                <v:line id="Line 72" o:spid="_x0000_s104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" strokeweight="2pt"/>
                <v:line id="Line 73" o:spid="_x0000_s104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" strokeweight="1pt"/>
                <v:line id="Line 74" o:spid="_x0000_s104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" strokeweight="1pt"/>
                <v:line id="Line 75" o:spid="_x0000_s104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" strokeweight="1pt"/>
                <v:group id="Group 76" o:spid="_x0000_s105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">
                  <v:rect id="Rectangle 77" o:spid="_x0000_s105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" filled="f" stroked="f" strokeweight=".25pt">
                    <v:textbox inset="1pt,1pt,1pt,1pt">
                      <w:txbxContent>
                        <w:p w14:paraId="1FE63223" w14:textId="77777777" w:rsidR="003C458E" w:rsidRPr="00343E06" w:rsidRDefault="003C458E" w:rsidP="003C458E">
                          <w:pPr>
                            <w:pStyle w:val="ab"/>
                            <w:rPr>
                              <w:rFonts w:ascii="GOST type B" w:hAnsi="GOST type B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5A0588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Разраб</w:t>
                          </w:r>
                          <w:proofErr w:type="spellEnd"/>
                          <w:r w:rsidRPr="00343E06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8" o:spid="_x0000_s1052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" filled="f" stroked="f" strokeweight=".25pt">
                    <v:textbox inset="1pt,1pt,1pt,1pt">
                      <w:txbxContent>
                        <w:p w14:paraId="5D1E2878" w14:textId="273F9050" w:rsidR="003C458E" w:rsidRPr="00DD2A5A" w:rsidRDefault="00DD2A5A" w:rsidP="003C458E">
                          <w:pPr>
                            <w:pStyle w:val="ab"/>
                            <w:rPr>
                              <w:rFonts w:ascii="Times New Roman" w:hAnsi="Times New Roman"/>
                              <w:i w:val="0"/>
                              <w:color w:val="FF0000"/>
                              <w:sz w:val="18"/>
                              <w:szCs w:val="18"/>
                              <w:lang w:val="ru-RU"/>
                            </w:rPr>
                          </w:pPr>
                          <w:r w:rsidRPr="00DD2A5A">
                            <w:rPr>
                              <w:rFonts w:ascii="Times New Roman" w:hAnsi="Times New Roman"/>
                              <w:i w:val="0"/>
                              <w:color w:val="FF0000"/>
                              <w:sz w:val="18"/>
                              <w:szCs w:val="18"/>
                              <w:lang w:val="ru-RU"/>
                            </w:rPr>
                            <w:t>Фамилия И. О.</w:t>
                          </w:r>
                        </w:p>
                      </w:txbxContent>
                    </v:textbox>
                  </v:rect>
                </v:group>
                <v:group id="Group 79" o:spid="_x0000_s105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">
                  <v:rect id="Rectangle 80" o:spid="_x0000_s105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" filled="f" stroked="f" strokeweight=".25pt">
                    <v:textbox inset="1pt,1pt,1pt,1pt">
                      <w:txbxContent>
                        <w:p w14:paraId="69036449" w14:textId="77777777" w:rsidR="003C458E" w:rsidRPr="00343E06" w:rsidRDefault="003C458E" w:rsidP="003C458E">
                          <w:pPr>
                            <w:pStyle w:val="ab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343E06">
                            <w:rPr>
                              <w:rFonts w:ascii="GOST type B" w:hAnsi="GOST type B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5A0588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Провер</w:t>
                          </w:r>
                          <w:proofErr w:type="spellEnd"/>
                          <w:r w:rsidRPr="00343E06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1" o:spid="_x0000_s105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" filled="f" stroked="f" strokeweight=".25pt">
                    <v:textbox inset="1pt,1pt,1pt,1pt">
                      <w:txbxContent>
                        <w:p w14:paraId="61214D6B" w14:textId="77777777" w:rsidR="00DC5202" w:rsidRPr="008C16EA" w:rsidRDefault="00DC5202" w:rsidP="00DC5202">
                          <w:pPr>
                            <w:pStyle w:val="ab"/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  <w:t>Сафаров В.М.</w:t>
                          </w:r>
                        </w:p>
                        <w:p w14:paraId="422B4133" w14:textId="4006D4DF" w:rsidR="003C458E" w:rsidRPr="008C16EA" w:rsidRDefault="003C458E" w:rsidP="003C458E">
                          <w:pPr>
                            <w:pStyle w:val="ab"/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2" o:spid="_x0000_s105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">
                  <v:rect id="Rectangle 83" o:spid="_x0000_s105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" filled="f" stroked="f" strokeweight=".25pt">
                    <v:textbox inset="1pt,1pt,1pt,1pt">
                      <w:txbxContent>
                        <w:p w14:paraId="107124F6" w14:textId="77777777" w:rsidR="003C458E" w:rsidRPr="00F218FD" w:rsidRDefault="003C458E" w:rsidP="003C458E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F218FD">
                            <w:rPr>
                              <w:sz w:val="18"/>
                            </w:rPr>
                            <w:t>Н.Контр</w:t>
                          </w:r>
                          <w:proofErr w:type="spellEnd"/>
                        </w:p>
                      </w:txbxContent>
                    </v:textbox>
                  </v:rect>
                  <v:rect id="Rectangle 84" o:spid="_x0000_s105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" filled="f" stroked="f" strokeweight=".25pt">
                    <v:textbox inset="1pt,1pt,1pt,1pt">
                      <w:txbxContent>
                        <w:p w14:paraId="5FA3A644" w14:textId="4AC7617F" w:rsidR="003C458E" w:rsidRPr="008C16EA" w:rsidRDefault="00DD2A5A" w:rsidP="003C458E">
                          <w:pPr>
                            <w:pStyle w:val="ab"/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  <w:t>Никонова Д. С.</w:t>
                          </w:r>
                        </w:p>
                      </w:txbxContent>
                    </v:textbox>
                  </v:rect>
                </v:group>
                <v:group id="Group 85" o:spid="_x0000_s105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">
                  <v:rect id="Rectangle 86" o:spid="_x0000_s106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" filled="f" stroked="f" strokeweight=".25pt">
                    <v:textbox inset="1pt,1pt,1pt,1pt">
                      <w:txbxContent>
                        <w:p w14:paraId="242E61AF" w14:textId="77777777" w:rsidR="003C458E" w:rsidRPr="005A0588" w:rsidRDefault="003C458E" w:rsidP="003C458E">
                          <w:pPr>
                            <w:pStyle w:val="ab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 w:rsidRPr="00343E06">
                            <w:rPr>
                              <w:rFonts w:ascii="GOST type B" w:hAnsi="GOST type B"/>
                              <w:sz w:val="18"/>
                            </w:rPr>
                            <w:t xml:space="preserve"> </w:t>
                          </w:r>
                        </w:p>
                        <w:p w14:paraId="22664E64" w14:textId="77777777" w:rsidR="003C458E" w:rsidRDefault="003C458E" w:rsidP="003C458E"/>
                      </w:txbxContent>
                    </v:textbox>
                  </v:rect>
                  <v:rect id="Rectangle 87" o:spid="_x0000_s106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" filled="f" stroked="f" strokeweight=".25pt">
                    <v:textbox inset="1pt,1pt,1pt,1pt">
                      <w:txbxContent>
                        <w:p w14:paraId="49DA27AC" w14:textId="77777777" w:rsidR="003C458E" w:rsidRPr="005A0588" w:rsidRDefault="003C458E" w:rsidP="003C458E">
                          <w:pPr>
                            <w:pStyle w:val="ab"/>
                            <w:rPr>
                              <w:rFonts w:ascii="Times New Roman" w:hAnsi="Times New Roman"/>
                              <w:i w:val="0"/>
                              <w:sz w:val="16"/>
                              <w:szCs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8" o:spid="_x0000_s106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">
                  <v:rect id="Rectangle 89" o:spid="_x0000_s106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" filled="f" stroked="f" strokeweight=".25pt">
                    <v:textbox inset="1pt,1pt,1pt,1pt">
                      <w:txbxContent>
                        <w:p w14:paraId="5130C70D" w14:textId="77777777" w:rsidR="003C458E" w:rsidRDefault="003C458E" w:rsidP="003C458E">
                          <w:pPr>
                            <w:pStyle w:val="ab"/>
                          </w:pPr>
                        </w:p>
                      </w:txbxContent>
                    </v:textbox>
                  </v:rect>
                  <v:rect id="Rectangle 90" o:spid="_x0000_s106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" filled="f" stroked="f" strokeweight=".25pt">
                    <v:textbox inset="1pt,1pt,1pt,1pt">
                      <w:txbxContent>
                        <w:p w14:paraId="57512832" w14:textId="77777777" w:rsidR="003C458E" w:rsidRPr="00E734C7" w:rsidRDefault="003C458E" w:rsidP="003C458E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1" o:spid="_x0000_s106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2lGI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bAxfo7CBXH4AAAD//wMAUEsBAi0AFAAGAAgAAAAhANvh9svuAAAAhQEAABMAAAAAAAAAAAAA&#13;&#10;AAAAAAAAAFtDb250ZW50X1R5cGVzXS54bWxQSwECLQAUAAYACAAAACEAWvQsW78AAAAVAQAACwAA&#13;&#10;AAAAAAAAAAAAAAAfAQAAX3JlbHMvLnJlbHNQSwECLQAUAAYACAAAACEAWtpRiMMAAADhAAAADwAA&#13;&#10;AAAAAAAAAAAAAAAHAgAAZHJzL2Rvd25yZXYueG1sUEsFBgAAAAADAAMAtwAAAPcCAAAAAA==&#13;&#10;" strokeweight="2pt"/>
                <v:rect id="Rectangle 92" o:spid="_x0000_s1066" style="position:absolute;left:7787;top:18314;width:6292;height:16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" filled="f" stroked="f" strokeweight=".25pt">
                  <v:textbox inset="1pt,1pt,1pt,1pt">
                    <w:txbxContent>
                      <w:p w14:paraId="5F7FE446" w14:textId="243C4C3A" w:rsidR="003C458E" w:rsidRPr="00DD2A5A" w:rsidRDefault="00DD2A5A" w:rsidP="003C458E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DD2A5A">
                          <w:rPr>
                            <w:color w:val="FF0000"/>
                          </w:rPr>
                          <w:t>Название Вашей темы</w:t>
                        </w:r>
                      </w:p>
                    </w:txbxContent>
                  </v:textbox>
                </v:rect>
                <v:line id="Line 93" o:spid="_x0000_s106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" strokeweight="2pt"/>
                <v:line id="Line 94" o:spid="_x0000_s106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M8n8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bAJfo7CBXH4AAAD//wMAUEsBAi0AFAAGAAgAAAAhANvh9svuAAAAhQEAABMAAAAAAAAAAAAA&#13;&#10;AAAAAAAAAFtDb250ZW50X1R5cGVzXS54bWxQSwECLQAUAAYACAAAACEAWvQsW78AAAAVAQAACwAA&#13;&#10;AAAAAAAAAAAAAAAfAQAAX3JlbHMvLnJlbHNQSwECLQAUAAYACAAAACEA1TPJ/MMAAADhAAAADwAA&#13;&#10;AAAAAAAAAAAAAAAHAgAAZHJzL2Rvd25yZXYueG1sUEsFBgAAAAADAAMAtwAAAPcCAAAAAA==&#13;&#10;" strokeweight="2pt"/>
                <v:line id="Line 95" o:spid="_x0000_s106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4VeL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bApfo7CBXH4AAAD//wMAUEsBAi0AFAAGAAgAAAAhANvh9svuAAAAhQEAABMAAAAAAAAAAAAA&#13;&#10;AAAAAAAAAFtDb250ZW50X1R5cGVzXS54bWxQSwECLQAUAAYACAAAACEAWvQsW78AAAAVAQAACwAA&#13;&#10;AAAAAAAAAAAAAAAfAQAAX3JlbHMvLnJlbHNQSwECLQAUAAYACAAAACEAJeFXi8MAAADhAAAADwAA&#13;&#10;AAAAAAAAAAAAAAAHAgAAZHJzL2Rvd25yZXYueG1sUEsFBgAAAAADAAMAtwAAAPcCAAAAAA==&#13;&#10;" strokeweight="2pt"/>
  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" filled="f" stroked="f" strokeweight=".25pt">
                  <v:textbox inset="1pt,1pt,1pt,1pt">
                    <w:txbxContent>
                      <w:p w14:paraId="486530AA" w14:textId="77777777" w:rsidR="003C458E" w:rsidRPr="00343E06" w:rsidRDefault="003C458E" w:rsidP="003C458E">
                        <w:pPr>
                          <w:pStyle w:val="ab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5A058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Лит</w:t>
                        </w:r>
                        <w:proofErr w:type="spellEnd"/>
                        <w:r w:rsidRPr="00343E06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" filled="f" stroked="f" strokeweight=".25pt">
                  <v:textbox inset="1pt,1pt,1pt,1pt">
                    <w:txbxContent>
                      <w:p w14:paraId="6D08BE6D" w14:textId="77777777" w:rsidR="003C458E" w:rsidRPr="005A0588" w:rsidRDefault="003C458E" w:rsidP="003C458E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A058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" filled="f" stroked="f" strokeweight=".25pt">
                  <v:textbox inset="1pt,1pt,1pt,1pt">
                    <w:txbxContent>
                      <w:p w14:paraId="037E3F2E" w14:textId="54B5CB8E" w:rsidR="003C458E" w:rsidRPr="00DD2A5A" w:rsidRDefault="00DC5202" w:rsidP="003C458E">
                        <w:pPr>
                          <w:jc w:val="center"/>
                          <w:rPr>
                            <w:color w:val="FF0000"/>
                            <w:sz w:val="18"/>
                            <w:szCs w:val="20"/>
                          </w:rPr>
                        </w:pPr>
                        <w:r w:rsidRPr="00DD2A5A">
                          <w:rPr>
                            <w:color w:val="FF0000"/>
                            <w:sz w:val="18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line id="Line 99" o:spid="_x0000_s107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" strokeweight="1pt"/>
                <v:line id="Line 100" o:spid="_x0000_s107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" strokeweight="1pt"/>
                <v:rect id="Rectangle 101" o:spid="_x0000_s1075" style="position:absolute;left:14295;top:19221;width:5609;height: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1D4A8AA0" w14:textId="353D8CAA" w:rsidR="003C458E" w:rsidRPr="00C84372" w:rsidRDefault="003C458E" w:rsidP="003C458E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  <w:r w:rsidRPr="008D4E54"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гр.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 xml:space="preserve"> </w:t>
                        </w:r>
                        <w:r w:rsidRPr="00DC5202"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9ИСП-</w:t>
                        </w:r>
                        <w:proofErr w:type="gramStart"/>
                        <w:r w:rsidRPr="00DC5202"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4</w:t>
                        </w:r>
                        <w:r w:rsidR="00DD2A5A"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1-19</w:t>
                        </w:r>
                        <w:proofErr w:type="gramEnd"/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3F7A08">
        <w:rPr>
          <w:b/>
          <w:sz w:val="36"/>
          <w:szCs w:val="36"/>
        </w:rPr>
        <w:t>ГРАФИЧЕСКАЯ ЧАСТЬ</w:t>
      </w:r>
    </w:p>
    <w:p w14:paraId="330AA8B3" w14:textId="77777777" w:rsidR="003C458E" w:rsidRPr="003F7A08" w:rsidRDefault="003C458E" w:rsidP="00485ACF">
      <w:pPr>
        <w:tabs>
          <w:tab w:val="left" w:pos="3320"/>
        </w:tabs>
        <w:jc w:val="center"/>
        <w:rPr>
          <w:b/>
          <w:sz w:val="36"/>
          <w:szCs w:val="36"/>
        </w:rPr>
      </w:pPr>
    </w:p>
    <w:p w14:paraId="6E8F851F" w14:textId="3AF6A6EE" w:rsidR="003C458E" w:rsidRDefault="003C458E" w:rsidP="00485ACF">
      <w:pPr>
        <w:tabs>
          <w:tab w:val="left" w:pos="3160"/>
        </w:tabs>
        <w:jc w:val="center"/>
        <w:rPr>
          <w:sz w:val="28"/>
          <w:szCs w:val="28"/>
        </w:rPr>
      </w:pPr>
      <w:r w:rsidRPr="003F7A08">
        <w:rPr>
          <w:sz w:val="28"/>
          <w:szCs w:val="28"/>
        </w:rPr>
        <w:t>К ДИПЛОМНОЙ РАБОТЕ</w:t>
      </w:r>
    </w:p>
    <w:p w14:paraId="236ED261" w14:textId="77777777" w:rsidR="003C458E" w:rsidRPr="003F7A08" w:rsidRDefault="003C458E" w:rsidP="00485ACF">
      <w:pPr>
        <w:tabs>
          <w:tab w:val="left" w:pos="3160"/>
        </w:tabs>
        <w:jc w:val="center"/>
        <w:rPr>
          <w:sz w:val="28"/>
          <w:szCs w:val="28"/>
        </w:rPr>
      </w:pPr>
    </w:p>
    <w:p w14:paraId="4694ED43" w14:textId="1C920FF0" w:rsidR="003C458E" w:rsidRPr="00DD2A5A" w:rsidRDefault="003C458E" w:rsidP="00485ACF">
      <w:pPr>
        <w:tabs>
          <w:tab w:val="left" w:pos="4000"/>
        </w:tabs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УКРТБ.ДР 09.02.07.0</w:t>
      </w:r>
      <w:r w:rsidR="00DD2A5A">
        <w:rPr>
          <w:sz w:val="28"/>
          <w:szCs w:val="28"/>
          <w:u w:val="single"/>
        </w:rPr>
        <w:t>0</w:t>
      </w:r>
      <w:r w:rsidR="00DD2A5A" w:rsidRPr="00DD2A5A">
        <w:rPr>
          <w:color w:val="FF0000"/>
          <w:sz w:val="28"/>
          <w:szCs w:val="28"/>
          <w:u w:val="single"/>
          <w:lang w:val="en-US"/>
        </w:rPr>
        <w:t>N</w:t>
      </w:r>
    </w:p>
    <w:p w14:paraId="0AA46A7C" w14:textId="66B4618D" w:rsidR="003C458E" w:rsidRPr="003C458E" w:rsidRDefault="003C458E" w:rsidP="00485ACF">
      <w:pPr>
        <w:tabs>
          <w:tab w:val="left" w:pos="4000"/>
        </w:tabs>
        <w:jc w:val="center"/>
        <w:rPr>
          <w:sz w:val="28"/>
          <w:szCs w:val="28"/>
        </w:rPr>
      </w:pPr>
      <w:r w:rsidRPr="003F7A08">
        <w:rPr>
          <w:sz w:val="18"/>
          <w:szCs w:val="18"/>
        </w:rPr>
        <w:t>(обозначение документа)</w:t>
      </w:r>
    </w:p>
    <w:p w14:paraId="6095D6E2" w14:textId="121EA1E8" w:rsidR="003C458E" w:rsidRDefault="003C458E" w:rsidP="003C458E">
      <w:pPr>
        <w:spacing w:line="360" w:lineRule="auto"/>
        <w:jc w:val="center"/>
        <w:rPr>
          <w:sz w:val="28"/>
          <w:szCs w:val="28"/>
        </w:rPr>
      </w:pPr>
    </w:p>
    <w:p w14:paraId="3C35FBF3" w14:textId="77777777" w:rsidR="003C458E" w:rsidRPr="003F7A08" w:rsidRDefault="003C458E" w:rsidP="003C458E">
      <w:pPr>
        <w:spacing w:line="360" w:lineRule="auto"/>
        <w:jc w:val="center"/>
        <w:rPr>
          <w:sz w:val="28"/>
          <w:szCs w:val="28"/>
        </w:rPr>
      </w:pPr>
    </w:p>
    <w:p w14:paraId="6F619303" w14:textId="19C5BE32" w:rsidR="003C458E" w:rsidRDefault="003C458E" w:rsidP="00DD2A5A">
      <w:pPr>
        <w:ind w:left="708"/>
        <w:rPr>
          <w:b/>
          <w:bCs/>
          <w:sz w:val="28"/>
          <w:szCs w:val="28"/>
        </w:rPr>
      </w:pPr>
      <w:r w:rsidRPr="00C84372">
        <w:rPr>
          <w:b/>
          <w:bCs/>
          <w:sz w:val="28"/>
          <w:szCs w:val="28"/>
        </w:rPr>
        <w:t xml:space="preserve">Тема: </w:t>
      </w:r>
      <w:r w:rsidR="00DC5202" w:rsidRPr="002023E9">
        <w:rPr>
          <w:b/>
          <w:sz w:val="28"/>
          <w:szCs w:val="28"/>
        </w:rPr>
        <w:t>«</w:t>
      </w:r>
      <w:r w:rsidR="00DD2A5A" w:rsidRPr="00DD2A5A">
        <w:rPr>
          <w:b/>
          <w:color w:val="FF0000"/>
          <w:sz w:val="28"/>
          <w:szCs w:val="28"/>
        </w:rPr>
        <w:t>Название Вашей темы</w:t>
      </w:r>
      <w:r w:rsidR="00DC5202">
        <w:rPr>
          <w:b/>
          <w:sz w:val="28"/>
          <w:szCs w:val="28"/>
        </w:rPr>
        <w:t>»</w:t>
      </w:r>
    </w:p>
    <w:p w14:paraId="7B274EB3" w14:textId="2E03318C" w:rsidR="003C458E" w:rsidRDefault="003C458E" w:rsidP="003C458E">
      <w:pPr>
        <w:rPr>
          <w:b/>
          <w:bCs/>
          <w:sz w:val="28"/>
          <w:szCs w:val="28"/>
        </w:rPr>
      </w:pPr>
    </w:p>
    <w:p w14:paraId="4B909FE6" w14:textId="065324CF" w:rsidR="003C458E" w:rsidRDefault="003C458E" w:rsidP="003C458E">
      <w:pPr>
        <w:rPr>
          <w:b/>
          <w:bCs/>
          <w:sz w:val="28"/>
          <w:szCs w:val="28"/>
        </w:rPr>
      </w:pPr>
    </w:p>
    <w:p w14:paraId="3EB7BC0B" w14:textId="29B5B73B" w:rsidR="003C458E" w:rsidRDefault="003C458E" w:rsidP="003C458E">
      <w:pPr>
        <w:rPr>
          <w:b/>
          <w:bCs/>
          <w:sz w:val="28"/>
          <w:szCs w:val="28"/>
        </w:rPr>
      </w:pPr>
    </w:p>
    <w:p w14:paraId="2C613F05" w14:textId="29BB77F0" w:rsidR="003C458E" w:rsidRPr="00C84372" w:rsidRDefault="003C458E" w:rsidP="003C458E">
      <w:pPr>
        <w:rPr>
          <w:b/>
          <w:bCs/>
          <w:sz w:val="28"/>
          <w:szCs w:val="28"/>
        </w:rPr>
      </w:pPr>
    </w:p>
    <w:p w14:paraId="0D51BE0C" w14:textId="77777777" w:rsidR="003C458E" w:rsidRDefault="003C458E" w:rsidP="003C458E">
      <w:pPr>
        <w:rPr>
          <w:sz w:val="28"/>
          <w:szCs w:val="28"/>
        </w:rPr>
      </w:pPr>
    </w:p>
    <w:p w14:paraId="13F491D4" w14:textId="77777777" w:rsidR="003C458E" w:rsidRPr="003F7A08" w:rsidRDefault="003C458E" w:rsidP="003C458E">
      <w:pPr>
        <w:rPr>
          <w:sz w:val="28"/>
          <w:szCs w:val="28"/>
        </w:rPr>
      </w:pPr>
    </w:p>
    <w:p w14:paraId="288B1FB9" w14:textId="1A5C2422" w:rsidR="003C458E" w:rsidRDefault="003C458E" w:rsidP="003C458E">
      <w:pPr>
        <w:rPr>
          <w:sz w:val="28"/>
          <w:szCs w:val="28"/>
        </w:rPr>
      </w:pPr>
      <w:r w:rsidRPr="003F7A08">
        <w:rPr>
          <w:sz w:val="28"/>
          <w:szCs w:val="28"/>
        </w:rPr>
        <w:tab/>
        <w:t xml:space="preserve">Лист </w:t>
      </w:r>
      <w:r>
        <w:rPr>
          <w:sz w:val="28"/>
          <w:szCs w:val="28"/>
        </w:rPr>
        <w:t xml:space="preserve">2 – </w:t>
      </w:r>
      <w:r w:rsidR="00DD2A5A" w:rsidRPr="00DD2A5A">
        <w:rPr>
          <w:color w:val="FF0000"/>
          <w:sz w:val="28"/>
          <w:szCs w:val="28"/>
        </w:rPr>
        <w:t>Название лист</w:t>
      </w:r>
    </w:p>
    <w:p w14:paraId="1F1FFA5D" w14:textId="77777777" w:rsidR="003C458E" w:rsidRPr="003F7A08" w:rsidRDefault="003C458E" w:rsidP="003C458E">
      <w:pPr>
        <w:rPr>
          <w:sz w:val="28"/>
          <w:szCs w:val="28"/>
        </w:rPr>
      </w:pPr>
    </w:p>
    <w:p w14:paraId="7C4CCE66" w14:textId="7D3BC06E" w:rsidR="003C458E" w:rsidRDefault="003C458E" w:rsidP="003C458E">
      <w:pPr>
        <w:rPr>
          <w:sz w:val="28"/>
          <w:szCs w:val="28"/>
        </w:rPr>
      </w:pPr>
      <w:r w:rsidRPr="003F7A08">
        <w:rPr>
          <w:sz w:val="28"/>
          <w:szCs w:val="28"/>
        </w:rPr>
        <w:tab/>
        <w:t xml:space="preserve">Лист </w:t>
      </w:r>
      <w:r>
        <w:rPr>
          <w:sz w:val="28"/>
          <w:szCs w:val="28"/>
        </w:rPr>
        <w:t xml:space="preserve">3 – </w:t>
      </w:r>
      <w:r w:rsidR="00DD2A5A" w:rsidRPr="00DD2A5A">
        <w:rPr>
          <w:color w:val="FF0000"/>
          <w:sz w:val="28"/>
          <w:szCs w:val="28"/>
        </w:rPr>
        <w:t>Название лист</w:t>
      </w:r>
    </w:p>
    <w:p w14:paraId="7B722830" w14:textId="77777777" w:rsidR="003C458E" w:rsidRPr="003F7A08" w:rsidRDefault="003C458E" w:rsidP="003C458E">
      <w:pPr>
        <w:rPr>
          <w:sz w:val="28"/>
          <w:szCs w:val="28"/>
        </w:rPr>
      </w:pPr>
    </w:p>
    <w:p w14:paraId="27154773" w14:textId="4EF22D59" w:rsidR="003C458E" w:rsidRDefault="00DD2A5A" w:rsidP="003C458E">
      <w:r>
        <w:rPr>
          <w:sz w:val="28"/>
          <w:szCs w:val="28"/>
        </w:rPr>
        <w:tab/>
        <w:t>…</w:t>
      </w:r>
    </w:p>
    <w:p w14:paraId="7662D526" w14:textId="77777777" w:rsidR="003C458E" w:rsidRPr="00F218FD" w:rsidRDefault="003C458E" w:rsidP="003C458E"/>
    <w:p w14:paraId="489812DB" w14:textId="77777777" w:rsidR="003C458E" w:rsidRPr="00F218FD" w:rsidRDefault="003C458E" w:rsidP="003C458E"/>
    <w:p w14:paraId="0D1845BC" w14:textId="77777777" w:rsidR="003C458E" w:rsidRPr="00F218FD" w:rsidRDefault="003C458E" w:rsidP="003C458E"/>
    <w:p w14:paraId="7737FF88" w14:textId="77777777" w:rsidR="003C458E" w:rsidRDefault="003C458E" w:rsidP="003C458E"/>
    <w:p w14:paraId="3A52F420" w14:textId="77777777" w:rsidR="003C458E" w:rsidRPr="00F218FD" w:rsidRDefault="003C458E" w:rsidP="003C458E">
      <w:pPr>
        <w:tabs>
          <w:tab w:val="left" w:pos="7320"/>
        </w:tabs>
      </w:pPr>
      <w:r>
        <w:tab/>
      </w:r>
    </w:p>
    <w:p w14:paraId="47C01257" w14:textId="0F56AC93" w:rsidR="00F802A7" w:rsidRDefault="00F802A7" w:rsidP="00F802A7">
      <w:pPr>
        <w:spacing w:line="360" w:lineRule="auto"/>
        <w:ind w:left="-180" w:right="-185" w:firstLine="540"/>
        <w:jc w:val="center"/>
        <w:rPr>
          <w:b/>
          <w:noProof/>
          <w:sz w:val="28"/>
          <w:szCs w:val="28"/>
        </w:rPr>
      </w:pPr>
    </w:p>
    <w:p w14:paraId="2E8C784F" w14:textId="0AABAFEF" w:rsidR="00F802A7" w:rsidRDefault="00F802A7" w:rsidP="00F802A7">
      <w:pPr>
        <w:spacing w:line="360" w:lineRule="auto"/>
        <w:ind w:left="-180" w:right="-185" w:firstLine="540"/>
        <w:jc w:val="center"/>
        <w:rPr>
          <w:b/>
          <w:noProof/>
          <w:sz w:val="28"/>
          <w:szCs w:val="28"/>
        </w:rPr>
      </w:pPr>
    </w:p>
    <w:p w14:paraId="77891114" w14:textId="60612160" w:rsidR="003C458E" w:rsidRDefault="003C458E" w:rsidP="00F802A7">
      <w:pPr>
        <w:spacing w:line="360" w:lineRule="auto"/>
        <w:ind w:left="-180" w:right="-185" w:firstLine="540"/>
        <w:jc w:val="center"/>
        <w:rPr>
          <w:b/>
          <w:noProof/>
          <w:sz w:val="28"/>
          <w:szCs w:val="28"/>
        </w:rPr>
      </w:pPr>
    </w:p>
    <w:p w14:paraId="094A5C7C" w14:textId="04CAB726" w:rsidR="003C458E" w:rsidRDefault="003C458E" w:rsidP="00F802A7">
      <w:pPr>
        <w:spacing w:line="360" w:lineRule="auto"/>
        <w:ind w:left="-180" w:right="-185" w:firstLine="540"/>
        <w:jc w:val="center"/>
        <w:rPr>
          <w:b/>
          <w:noProof/>
          <w:sz w:val="28"/>
          <w:szCs w:val="28"/>
        </w:rPr>
      </w:pPr>
    </w:p>
    <w:p w14:paraId="6FE0E5D3" w14:textId="21DDB243" w:rsidR="003C458E" w:rsidRDefault="003C458E" w:rsidP="00F802A7">
      <w:pPr>
        <w:spacing w:line="360" w:lineRule="auto"/>
        <w:ind w:left="-180" w:right="-185" w:firstLine="540"/>
        <w:jc w:val="center"/>
        <w:rPr>
          <w:b/>
          <w:noProof/>
          <w:sz w:val="28"/>
          <w:szCs w:val="28"/>
        </w:rPr>
      </w:pPr>
    </w:p>
    <w:p w14:paraId="60427C2B" w14:textId="05B566CB" w:rsidR="00D14596" w:rsidRPr="00B77700" w:rsidRDefault="00D14596" w:rsidP="00485ACF">
      <w:pPr>
        <w:rPr>
          <w:i/>
          <w:iCs/>
        </w:rPr>
      </w:pPr>
    </w:p>
    <w:p w14:paraId="5370ED1B" w14:textId="7C72D001" w:rsidR="00D14596" w:rsidRDefault="00D14596"/>
    <w:p w14:paraId="73658DCB" w14:textId="77777777" w:rsidR="00EF3E95" w:rsidRPr="00B77700" w:rsidRDefault="00EF3E95" w:rsidP="00EF3E95">
      <w:pPr>
        <w:rPr>
          <w:rFonts w:ascii="Courier New" w:hAnsi="Courier New" w:cs="Courier New"/>
          <w:sz w:val="20"/>
          <w:szCs w:val="20"/>
        </w:rPr>
      </w:pPr>
    </w:p>
    <w:p w14:paraId="19FDA9D2" w14:textId="77777777" w:rsidR="00EF3E95" w:rsidRPr="00B77700" w:rsidRDefault="00EF3E95" w:rsidP="00EF3E95">
      <w:pPr>
        <w:rPr>
          <w:rFonts w:ascii="Courier New" w:hAnsi="Courier New" w:cs="Courier New"/>
          <w:sz w:val="20"/>
          <w:szCs w:val="20"/>
        </w:rPr>
      </w:pPr>
    </w:p>
    <w:p w14:paraId="3368A78B" w14:textId="77777777" w:rsidR="00EF3E95" w:rsidRPr="00B77700" w:rsidRDefault="00EF3E95" w:rsidP="00EF3E95">
      <w:pPr>
        <w:rPr>
          <w:rFonts w:ascii="Courier New" w:hAnsi="Courier New" w:cs="Courier New"/>
          <w:sz w:val="20"/>
          <w:szCs w:val="20"/>
        </w:rPr>
      </w:pPr>
    </w:p>
    <w:p w14:paraId="50F0598F" w14:textId="77777777" w:rsidR="00EF3E95" w:rsidRPr="00B77700" w:rsidRDefault="00EF3E95" w:rsidP="00EF3E95">
      <w:pPr>
        <w:rPr>
          <w:rFonts w:ascii="Courier New" w:hAnsi="Courier New" w:cs="Courier New"/>
          <w:sz w:val="20"/>
          <w:szCs w:val="20"/>
        </w:rPr>
      </w:pPr>
    </w:p>
    <w:p w14:paraId="53EAA2A8" w14:textId="5C3C1E18" w:rsidR="005F7EE3" w:rsidRPr="00B77700" w:rsidRDefault="00DC5202" w:rsidP="00485ACF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95B74E2" wp14:editId="149FC6BD">
            <wp:extent cx="5941749" cy="2362200"/>
            <wp:effectExtent l="0" t="0" r="1905" b="0"/>
            <wp:docPr id="1" name="Рисунок 1" descr="Grou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Group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C6D11" w14:textId="77777777" w:rsidR="00EF3E95" w:rsidRPr="00B77700" w:rsidRDefault="00EF3E95" w:rsidP="00EF3E95">
      <w:pPr>
        <w:rPr>
          <w:rFonts w:ascii="Courier New" w:hAnsi="Courier New" w:cs="Courier New"/>
          <w:sz w:val="20"/>
          <w:szCs w:val="20"/>
        </w:rPr>
      </w:pPr>
    </w:p>
    <w:p w14:paraId="2CEA116F" w14:textId="038FCA48" w:rsidR="00E20186" w:rsidRPr="00B77700" w:rsidRDefault="00E20186" w:rsidP="00E20186">
      <w:pPr>
        <w:jc w:val="center"/>
        <w:rPr>
          <w:rFonts w:ascii="Courier New" w:hAnsi="Courier New" w:cs="Courier New"/>
          <w:sz w:val="20"/>
          <w:szCs w:val="20"/>
        </w:rPr>
      </w:pPr>
    </w:p>
    <w:p w14:paraId="2AAB9E4D" w14:textId="77777777" w:rsidR="00E20186" w:rsidRPr="00B77700" w:rsidRDefault="00E20186" w:rsidP="00E20186">
      <w:pPr>
        <w:rPr>
          <w:rFonts w:ascii="Courier New" w:hAnsi="Courier New" w:cs="Courier New"/>
          <w:sz w:val="20"/>
          <w:szCs w:val="20"/>
        </w:rPr>
      </w:pPr>
    </w:p>
    <w:p w14:paraId="755BDB1D" w14:textId="77777777" w:rsidR="00E20186" w:rsidRDefault="00E20186" w:rsidP="00E20186"/>
    <w:p w14:paraId="5FF1E9D5" w14:textId="77777777" w:rsidR="00E20186" w:rsidRDefault="00E20186" w:rsidP="00E20186"/>
    <w:p w14:paraId="5EA48BC9" w14:textId="687662BC" w:rsidR="00E20186" w:rsidRDefault="00E20186" w:rsidP="00E20186"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1" layoutInCell="1" allowOverlap="1" wp14:anchorId="1176B0B4" wp14:editId="51260876">
                <wp:simplePos x="0" y="0"/>
                <wp:positionH relativeFrom="margin">
                  <wp:posOffset>-313690</wp:posOffset>
                </wp:positionH>
                <wp:positionV relativeFrom="margin">
                  <wp:posOffset>-528320</wp:posOffset>
                </wp:positionV>
                <wp:extent cx="6588760" cy="10325100"/>
                <wp:effectExtent l="12700" t="12700" r="15240" b="25400"/>
                <wp:wrapNone/>
                <wp:docPr id="3" name="Group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325100"/>
                          <a:chOff x="1134" y="397"/>
                          <a:chExt cx="10376" cy="16046"/>
                        </a:xfrm>
                      </wpg:grpSpPr>
                      <wps:wsp>
                        <wps:cNvPr id="4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352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53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4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5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56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57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58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59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036453" w14:textId="77777777" w:rsidR="00E20186" w:rsidRPr="003C458E" w:rsidRDefault="00E20186" w:rsidP="003C458E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3C458E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C458E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42F01F" w14:textId="77777777" w:rsidR="00E20186" w:rsidRPr="003C458E" w:rsidRDefault="00E20186" w:rsidP="003C458E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3C458E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E83974" w14:textId="77777777" w:rsidR="00E20186" w:rsidRPr="003C458E" w:rsidRDefault="00E20186" w:rsidP="003C458E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3C458E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3C458E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3C458E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5A4CE4" w14:textId="77777777" w:rsidR="00E20186" w:rsidRPr="003C458E" w:rsidRDefault="00E20186" w:rsidP="00E20186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3C458E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Подпис</w:t>
                              </w:r>
                              <w:r w:rsidRPr="003C458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E78065" w14:textId="77777777" w:rsidR="00E20186" w:rsidRPr="003C458E" w:rsidRDefault="00E20186" w:rsidP="00E20186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3C458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8460" y="15330"/>
                            <a:ext cx="654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0EC093" w14:textId="26BB4291" w:rsidR="00E20186" w:rsidRPr="003C458E" w:rsidRDefault="00E20186" w:rsidP="00E20186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3C458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</w:t>
                              </w:r>
                              <w:r w:rsidRPr="003C458E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65C5BE" w14:textId="070BD1B9" w:rsidR="00E20186" w:rsidRPr="00306BD1" w:rsidRDefault="00E05BE1" w:rsidP="00E20186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 w:rsidRPr="00306BD1"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E20186" w:rsidRPr="00306BD1"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18"/>
                                  <w:lang w:val="ru-RU"/>
                                </w:rPr>
                                <w:tab/>
                              </w:r>
                              <w:r w:rsidR="00E20186" w:rsidRPr="00306BD1"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18"/>
                                  <w:lang w:val="ru-RU"/>
                                </w:rPr>
                                <w:tab/>
                              </w:r>
                              <w:r w:rsidR="00E20186" w:rsidRPr="00306BD1"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18"/>
                                  <w:lang w:val="ru-RU"/>
                                </w:rPr>
                                <w:tab/>
                              </w:r>
                              <w:r w:rsidR="00E20186" w:rsidRPr="00306BD1"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18"/>
                                  <w:lang w:val="ru-RU"/>
                                </w:rPr>
                                <w:tab/>
                              </w:r>
                              <w:r w:rsidR="00E20186" w:rsidRPr="00306BD1"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18"/>
                                  <w:lang w:val="ru-RU"/>
                                </w:rPr>
                                <w:tab/>
                              </w:r>
                              <w:r w:rsidR="00E20186" w:rsidRPr="00306BD1"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18"/>
                                  <w:lang w:val="ru-RU"/>
                                </w:rPr>
                                <w:tab/>
                              </w:r>
                              <w:r w:rsidR="00E20186" w:rsidRPr="00306BD1"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18"/>
                                  <w:lang w:val="ru-RU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4E6E24" w14:textId="67953AFE" w:rsidR="00E20186" w:rsidRPr="00306BD1" w:rsidRDefault="00E20186" w:rsidP="00E20186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en-US"/>
                                </w:rPr>
                              </w:pPr>
                              <w:r w:rsidRPr="003C458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УКРТБ.ДР</w:t>
                              </w:r>
                              <w:r w:rsidR="003678E9" w:rsidRPr="003C458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 xml:space="preserve"> </w:t>
                              </w:r>
                              <w:r w:rsidRPr="003C458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09.02.0</w:t>
                              </w:r>
                              <w:r w:rsidR="003678E9" w:rsidRPr="003C458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7</w:t>
                              </w:r>
                              <w:r w:rsidRPr="003C458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</w:t>
                              </w:r>
                              <w:r w:rsidR="002F5BBA" w:rsidRPr="00DC5202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0</w:t>
                              </w:r>
                              <w:r w:rsidR="00306BD1">
                                <w:rPr>
                                  <w:rFonts w:ascii="Times New Roman" w:hAnsi="Times New Roman"/>
                                  <w:i w:val="0"/>
                                  <w:lang w:val="en-US"/>
                                </w:rPr>
                                <w:t>0</w:t>
                              </w:r>
                              <w:r w:rsidR="00306BD1" w:rsidRPr="00306BD1"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lang w:val="en-US"/>
                                </w:rPr>
                                <w:t>N</w:t>
                              </w:r>
                            </w:p>
                            <w:p w14:paraId="77E44985" w14:textId="77777777" w:rsidR="00E20186" w:rsidRPr="003C458E" w:rsidRDefault="00E20186" w:rsidP="00E20186">
                              <w:pPr>
                                <w:pStyle w:val="ab"/>
                                <w:jc w:val="center"/>
                                <w:rPr>
                                  <w:rFonts w:ascii="GOST type B" w:hAnsi="GOST type B"/>
                                  <w:i w:val="0"/>
                                  <w:lang w:val="ru-RU"/>
                                </w:rPr>
                              </w:pPr>
                            </w:p>
                            <w:p w14:paraId="0BE5697B" w14:textId="77777777" w:rsidR="00E20186" w:rsidRPr="003C458E" w:rsidRDefault="00E20186" w:rsidP="00E20186">
                              <w:pPr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Line 368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69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70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371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372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4" name="Group 373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5" name="Rectangle 3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F4CA52" w14:textId="77777777" w:rsidR="003C458E" w:rsidRPr="00FA6823" w:rsidRDefault="003C458E" w:rsidP="003C458E">
                                <w:pPr>
                                  <w:pStyle w:val="ab"/>
                                  <w:rPr>
                                    <w:i w:val="0"/>
                                    <w:iCs/>
                                    <w:sz w:val="18"/>
                                  </w:rPr>
                                </w:pPr>
                                <w:proofErr w:type="spellStart"/>
                                <w:r w:rsidRPr="00FA6823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FA6823">
                                  <w:rPr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  <w:p w14:paraId="23A7E3D3" w14:textId="02152338" w:rsidR="00E20186" w:rsidRDefault="00E20186" w:rsidP="003C458E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6" name="Rectangle 3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5DB609" w14:textId="1EF4C976" w:rsidR="00E20186" w:rsidRPr="00306BD1" w:rsidRDefault="00306BD1" w:rsidP="00E20186">
                                <w:pPr>
                                  <w:rPr>
                                    <w:iCs/>
                                    <w:color w:val="FF0000"/>
                                    <w:sz w:val="18"/>
                                    <w:szCs w:val="20"/>
                                  </w:rPr>
                                </w:pPr>
                                <w:r w:rsidRPr="00306BD1">
                                  <w:rPr>
                                    <w:iCs/>
                                    <w:color w:val="FF0000"/>
                                    <w:sz w:val="18"/>
                                    <w:szCs w:val="20"/>
                                  </w:rPr>
                                  <w:t>Фамилия И. 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376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8" name="Rectangle 3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AF7233" w14:textId="77777777" w:rsidR="003C458E" w:rsidRPr="00FA6823" w:rsidRDefault="003C458E" w:rsidP="003C458E">
                                <w:pPr>
                                  <w:pStyle w:val="ab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proofErr w:type="spellStart"/>
                                <w:r w:rsidRPr="00FA6823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FA6823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  <w:p w14:paraId="1EBFCE30" w14:textId="2431E1C8" w:rsidR="00E20186" w:rsidRDefault="00E20186" w:rsidP="003C458E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" name="Rectangle 3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DB9773" w14:textId="77777777" w:rsidR="00DC5202" w:rsidRPr="008C16EA" w:rsidRDefault="00DC5202" w:rsidP="00DC5202">
                                <w:pPr>
                                  <w:pStyle w:val="ab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  <w:t>Сафаров В.М.</w:t>
                                </w:r>
                              </w:p>
                              <w:p w14:paraId="5815A77D" w14:textId="7C8BD79D" w:rsidR="00E20186" w:rsidRPr="00B77700" w:rsidRDefault="00E20186" w:rsidP="003C458E">
                                <w:pPr>
                                  <w:pStyle w:val="ab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379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1" name="Rectangle 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D4C1F2" w14:textId="77777777" w:rsidR="003C458E" w:rsidRPr="00FA6823" w:rsidRDefault="003C458E" w:rsidP="003C458E">
                                <w:pPr>
                                  <w:pStyle w:val="ab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FA6823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Т. Контр.</w:t>
                                </w:r>
                              </w:p>
                              <w:p w14:paraId="6426A6DA" w14:textId="701AE12A" w:rsidR="00E20186" w:rsidRDefault="00E20186" w:rsidP="003C458E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" name="Rectangle 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C88018" w14:textId="652401C9" w:rsidR="00E20186" w:rsidRPr="003678E9" w:rsidRDefault="00E20186" w:rsidP="003C458E">
                                <w:pPr>
                                  <w:pStyle w:val="ab"/>
                                  <w:rPr>
                                    <w:rFonts w:ascii="GOST type B" w:hAnsi="GOST type B"/>
                                    <w:i w:val="0"/>
                                    <w:sz w:val="16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382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4" name="Rectangle 3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43DB1B" w14:textId="77777777" w:rsidR="003C458E" w:rsidRPr="00FA6823" w:rsidRDefault="003C458E" w:rsidP="003C458E">
                                <w:pPr>
                                  <w:pStyle w:val="ab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FA6823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Н. Контр.</w:t>
                                </w:r>
                              </w:p>
                              <w:p w14:paraId="57E59EC2" w14:textId="20F1FC35" w:rsidR="00E20186" w:rsidRDefault="00E20186" w:rsidP="003C458E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" name="Rectangle 3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9E8971" w14:textId="4126F153" w:rsidR="00E20186" w:rsidRPr="003C458E" w:rsidRDefault="00306BD1" w:rsidP="00E20186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Никонова Д. 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385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7" name="Rectangle 3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7907C1" w14:textId="77777777" w:rsidR="003C458E" w:rsidRPr="00FA6823" w:rsidRDefault="003C458E" w:rsidP="003C458E">
                                <w:pPr>
                                  <w:pStyle w:val="ab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proofErr w:type="spellStart"/>
                                <w:r w:rsidRPr="00FA6823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 w:rsidRPr="00FA6823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  <w:p w14:paraId="628EF52F" w14:textId="7E6536DF" w:rsidR="00E20186" w:rsidRDefault="00E20186" w:rsidP="003C458E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8" name="Rectangle 3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245F61" w14:textId="77777777" w:rsidR="00E20186" w:rsidRPr="00377690" w:rsidRDefault="00E20186" w:rsidP="00E20186">
                                <w:pPr>
                                  <w:pStyle w:val="ab"/>
                                  <w:rPr>
                                    <w:rFonts w:ascii="GOST type B" w:hAnsi="GOST type B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 w:rsidRPr="00377690">
                                  <w:rPr>
                                    <w:rFonts w:ascii="GOST type B" w:hAnsi="GOST type B"/>
                                    <w:sz w:val="16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9" name="Line 388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389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5BB902" w14:textId="21CDD252" w:rsidR="00E20186" w:rsidRPr="00306BD1" w:rsidRDefault="00306BD1" w:rsidP="00306BD1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 w:rsidRPr="00306BD1"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24"/>
                                  <w:szCs w:val="28"/>
                                  <w:lang w:val="ru-RU"/>
                                </w:rPr>
                                <w:t>Название листа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Line 390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391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ABAEF4" w14:textId="77777777" w:rsidR="00E20186" w:rsidRPr="003C458E" w:rsidRDefault="00E20186" w:rsidP="00E20186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3C458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3C458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394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734C87" w14:textId="77777777" w:rsidR="00E20186" w:rsidRPr="003C458E" w:rsidRDefault="00E20186" w:rsidP="00E20186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3C458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395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BE66F1" w14:textId="10F84763" w:rsidR="00E20186" w:rsidRPr="00306BD1" w:rsidRDefault="00DC5202" w:rsidP="00E20186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 w:rsidRPr="00306BD1"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18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397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Rectangle 398"/>
                        <wps:cNvSpPr>
                          <a:spLocks noChangeArrowheads="1"/>
                        </wps:cNvSpPr>
                        <wps:spPr bwMode="auto">
                          <a:xfrm>
                            <a:off x="8565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EDF82" w14:textId="11D36BC3" w:rsidR="00E20186" w:rsidRPr="00306BD1" w:rsidRDefault="00306BD1" w:rsidP="00306BD1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8"/>
                                  <w:lang w:val="ru-RU"/>
                                </w:rPr>
                                <w:t xml:space="preserve">гр. </w:t>
                              </w:r>
                              <w:r w:rsidR="00E20186" w:rsidRPr="00DC5202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8"/>
                                  <w:lang w:val="ru-RU"/>
                                </w:rPr>
                                <w:t>9</w:t>
                              </w:r>
                              <w:r w:rsidR="003678E9" w:rsidRPr="00DC5202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8"/>
                                  <w:lang w:val="ru-RU"/>
                                </w:rPr>
                                <w:t>ИСП</w:t>
                              </w:r>
                              <w:r w:rsidR="00E20186" w:rsidRPr="00DC5202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8"/>
                                  <w:lang w:val="ru-RU"/>
                                </w:rPr>
                                <w:t>-</w:t>
                              </w:r>
                              <w:proofErr w:type="gramStart"/>
                              <w:r w:rsidR="00B77700" w:rsidRPr="00DC5202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8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8"/>
                                  <w:lang w:val="ru-RU"/>
                                </w:rPr>
                                <w:t>1</w:t>
                              </w:r>
                              <w:r w:rsidR="00DC5202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8"/>
                                  <w:lang w:val="ru-RU"/>
                                </w:rPr>
                                <w:t>-1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8"/>
                                  <w:lang w:val="ru-RU"/>
                                </w:rPr>
                                <w:t>9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2" name="Line 399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Line 401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Line 402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6" name="Group 403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67" name="Rectangle 40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C5CD47" w14:textId="77777777" w:rsidR="003C458E" w:rsidRPr="00FA6823" w:rsidRDefault="003C458E" w:rsidP="003C458E">
                                <w:pPr>
                                  <w:pStyle w:val="ab"/>
                                  <w:rPr>
                                    <w:i w:val="0"/>
                                    <w:iCs/>
                                    <w:sz w:val="18"/>
                                  </w:rPr>
                                </w:pPr>
                                <w:proofErr w:type="spellStart"/>
                                <w:r w:rsidRPr="00FA6823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FA6823">
                                  <w:rPr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  <w:p w14:paraId="36021597" w14:textId="09FBEE4F" w:rsidR="00E20186" w:rsidRDefault="00E20186" w:rsidP="003C458E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68" name="Rectangle 40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FCDC56" w14:textId="77777777" w:rsidR="00E20186" w:rsidRPr="00F467CE" w:rsidRDefault="00E20186" w:rsidP="00E20186">
                                <w:pPr>
                                  <w:pStyle w:val="ab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69" name="Line 406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017E8F" w14:textId="77777777" w:rsidR="00E20186" w:rsidRPr="003C458E" w:rsidRDefault="00E20186" w:rsidP="00E20186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3C458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1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8FFA6" w14:textId="77777777" w:rsidR="00E20186" w:rsidRPr="003C458E" w:rsidRDefault="00E20186" w:rsidP="00E20186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3C458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2" name="Line 409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Rectangle 410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A305ED" w14:textId="77777777" w:rsidR="00E20186" w:rsidRPr="008744DB" w:rsidRDefault="00E20186" w:rsidP="00E20186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4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A1E371" w14:textId="77777777" w:rsidR="00E20186" w:rsidRDefault="00E20186" w:rsidP="00E20186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5" name="Rectangle 412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F1146" w14:textId="77777777" w:rsidR="00E20186" w:rsidRDefault="00E20186" w:rsidP="00E20186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6" name="Line 413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76B0B4" id="Group 350" o:spid="_x0000_s1076" style="position:absolute;margin-left:-24.7pt;margin-top:-41.6pt;width:518.8pt;height:813pt;z-index:251675648;mso-position-horizontal-relative:margin;mso-position-vertical-relative:margin" coordorigin="1134,397" coordsize="10376,160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">
                <v:rect id="Rectangle 351" o:spid="_x0000_s1077" style="position:absolute;left:1134;top:397;width:10376;height:16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" filled="f" strokeweight="2pt"/>
                <v:line id="Line 352" o:spid="_x0000_s1078" style="position:absolute;visibility:visible;mso-wrap-style:square" from="1649,13328" to="1650,147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BLLSwgAAAN8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" strokeweight="2pt"/>
                <v:line id="Line 353" o:spid="_x0000_s1079" style="position:absolute;visibility:visible;mso-wrap-style:square" from="5096,14175" to="11498,141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1iylwgAAAN8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" strokeweight="2pt"/>
                <v:line id="Line 354" o:spid="_x0000_s1080" style="position:absolute;visibility:visible;mso-wrap-style:square" from="2268,13335" to="2269,164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" strokeweight="2pt"/>
                <v:line id="Line 355" o:spid="_x0000_s1081" style="position:absolute;visibility:visible;mso-wrap-style:square" from="3686,13335" to="3687,164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" strokeweight="2pt"/>
                <v:line id="Line 356" o:spid="_x0000_s1082" style="position:absolute;visibility:visible;mso-wrap-style:square" from="4536,13328" to="4537,164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" strokeweight="2pt"/>
                <v:line id="Line 357" o:spid="_x0000_s1083" style="position:absolute;visibility:visible;mso-wrap-style:square" from="5103,13335" to="5104,164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" strokeweight="2pt"/>
                <v:line id="Line 358" o:spid="_x0000_s1084" style="position:absolute;visibility:visible;mso-wrap-style:square" from="1139,15876" to="5093,158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" strokeweight="1pt"/>
                <v:line id="Line 359" o:spid="_x0000_s1085" style="position:absolute;visibility:visible;mso-wrap-style:square" from="1139,16159" to="5093,16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" strokeweight="1pt"/>
                <v:rect id="Rectangle 360" o:spid="_x0000_s1086" style="position:absolute;left:1162;top:14476;width:458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40036453" w14:textId="77777777" w:rsidR="00E20186" w:rsidRPr="003C458E" w:rsidRDefault="00E20186" w:rsidP="003C458E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3C458E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Изм</w:t>
                        </w:r>
                        <w:proofErr w:type="spellEnd"/>
                        <w:r w:rsidRPr="003C458E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1" o:spid="_x0000_s1087" style="position:absolute;left:1679;top:14476;width:571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1342F01F" w14:textId="77777777" w:rsidR="00E20186" w:rsidRPr="003C458E" w:rsidRDefault="00E20186" w:rsidP="003C458E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3C458E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2" o:spid="_x0000_s1088" style="position:absolute;left:2310;top:14476;width:1335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1FE83974" w14:textId="77777777" w:rsidR="00E20186" w:rsidRPr="003C458E" w:rsidRDefault="00E20186" w:rsidP="003C458E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3C458E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№ </w:t>
                        </w:r>
                        <w:proofErr w:type="spellStart"/>
                        <w:r w:rsidRPr="003C458E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докум</w:t>
                        </w:r>
                        <w:proofErr w:type="spellEnd"/>
                        <w:r w:rsidRPr="003C458E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3" o:spid="_x0000_s1089" style="position:absolute;left:3719;top:14476;width:796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745A4CE4" w14:textId="77777777" w:rsidR="00E20186" w:rsidRPr="003C458E" w:rsidRDefault="00E20186" w:rsidP="00E20186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3C458E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Подпис</w:t>
                        </w:r>
                        <w:r w:rsidRPr="003C458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ь</w:t>
                        </w:r>
                        <w:proofErr w:type="spellEnd"/>
                      </w:p>
                    </w:txbxContent>
                  </v:textbox>
                </v:rect>
                <v:rect id="Rectangle 364" o:spid="_x0000_s1090" style="position:absolute;left:4560;top:14476;width:519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35E78065" w14:textId="77777777" w:rsidR="00E20186" w:rsidRPr="003C458E" w:rsidRDefault="00E20186" w:rsidP="00E20186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3C458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65" o:spid="_x0000_s1091" style="position:absolute;left:8460;top:15330;width:654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550EC093" w14:textId="26BB4291" w:rsidR="00E20186" w:rsidRPr="003C458E" w:rsidRDefault="00E20186" w:rsidP="00E20186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3C458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</w:t>
                        </w:r>
                        <w:r w:rsidRPr="003C458E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т</w:t>
                        </w:r>
                      </w:p>
                    </w:txbxContent>
                  </v:textbox>
                </v:rect>
                <v:rect id="Rectangle 366" o:spid="_x0000_s1092" style="position:absolute;left:9023;top:15329;width:592;height:2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0F65C5BE" w14:textId="070BD1B9" w:rsidR="00E20186" w:rsidRPr="00306BD1" w:rsidRDefault="00E05BE1" w:rsidP="00E20186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color w:val="FF0000"/>
                            <w:sz w:val="18"/>
                            <w:lang w:val="ru-RU"/>
                          </w:rPr>
                        </w:pPr>
                        <w:r w:rsidRPr="00306BD1">
                          <w:rPr>
                            <w:rFonts w:ascii="Times New Roman" w:hAnsi="Times New Roman"/>
                            <w:i w:val="0"/>
                            <w:color w:val="FF0000"/>
                            <w:sz w:val="18"/>
                            <w:lang w:val="ru-RU"/>
                          </w:rPr>
                          <w:t>2</w:t>
                        </w:r>
                        <w:r w:rsidR="00E20186" w:rsidRPr="00306BD1">
                          <w:rPr>
                            <w:rFonts w:ascii="Times New Roman" w:hAnsi="Times New Roman"/>
                            <w:i w:val="0"/>
                            <w:color w:val="FF0000"/>
                            <w:sz w:val="18"/>
                            <w:lang w:val="ru-RU"/>
                          </w:rPr>
                          <w:tab/>
                        </w:r>
                        <w:r w:rsidR="00E20186" w:rsidRPr="00306BD1">
                          <w:rPr>
                            <w:rFonts w:ascii="Times New Roman" w:hAnsi="Times New Roman"/>
                            <w:i w:val="0"/>
                            <w:color w:val="FF0000"/>
                            <w:sz w:val="18"/>
                            <w:lang w:val="ru-RU"/>
                          </w:rPr>
                          <w:tab/>
                        </w:r>
                        <w:r w:rsidR="00E20186" w:rsidRPr="00306BD1">
                          <w:rPr>
                            <w:rFonts w:ascii="Times New Roman" w:hAnsi="Times New Roman"/>
                            <w:i w:val="0"/>
                            <w:color w:val="FF0000"/>
                            <w:sz w:val="18"/>
                            <w:lang w:val="ru-RU"/>
                          </w:rPr>
                          <w:tab/>
                        </w:r>
                        <w:r w:rsidR="00E20186" w:rsidRPr="00306BD1">
                          <w:rPr>
                            <w:rFonts w:ascii="Times New Roman" w:hAnsi="Times New Roman"/>
                            <w:i w:val="0"/>
                            <w:color w:val="FF0000"/>
                            <w:sz w:val="18"/>
                            <w:lang w:val="ru-RU"/>
                          </w:rPr>
                          <w:tab/>
                        </w:r>
                        <w:r w:rsidR="00E20186" w:rsidRPr="00306BD1">
                          <w:rPr>
                            <w:rFonts w:ascii="Times New Roman" w:hAnsi="Times New Roman"/>
                            <w:i w:val="0"/>
                            <w:color w:val="FF0000"/>
                            <w:sz w:val="18"/>
                            <w:lang w:val="ru-RU"/>
                          </w:rPr>
                          <w:tab/>
                        </w:r>
                        <w:r w:rsidR="00E20186" w:rsidRPr="00306BD1">
                          <w:rPr>
                            <w:rFonts w:ascii="Times New Roman" w:hAnsi="Times New Roman"/>
                            <w:i w:val="0"/>
                            <w:color w:val="FF0000"/>
                            <w:sz w:val="18"/>
                            <w:lang w:val="ru-RU"/>
                          </w:rPr>
                          <w:tab/>
                        </w:r>
                        <w:r w:rsidR="00E20186" w:rsidRPr="00306BD1">
                          <w:rPr>
                            <w:rFonts w:ascii="Times New Roman" w:hAnsi="Times New Roman"/>
                            <w:i w:val="0"/>
                            <w:color w:val="FF0000"/>
                            <w:sz w:val="18"/>
                            <w:lang w:val="ru-RU"/>
                          </w:rPr>
                          <w:tab/>
                        </w:r>
                      </w:p>
                    </w:txbxContent>
                  </v:textbox>
                </v:rect>
                <v:rect id="Rectangle 367" o:spid="_x0000_s1093" style="position:absolute;left:5146;top:13559;width:6308;height: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4C4E6E24" w14:textId="67953AFE" w:rsidR="00E20186" w:rsidRPr="00306BD1" w:rsidRDefault="00E20186" w:rsidP="00E20186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lang w:val="en-US"/>
                          </w:rPr>
                        </w:pPr>
                        <w:r w:rsidRPr="003C458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УКРТБ.ДР</w:t>
                        </w:r>
                        <w:r w:rsidR="003678E9" w:rsidRPr="003C458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 xml:space="preserve"> </w:t>
                        </w:r>
                        <w:r w:rsidRPr="003C458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09.02.0</w:t>
                        </w:r>
                        <w:r w:rsidR="003678E9" w:rsidRPr="003C458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7</w:t>
                        </w:r>
                        <w:r w:rsidRPr="003C458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</w:t>
                        </w:r>
                        <w:r w:rsidR="002F5BBA" w:rsidRPr="00DC5202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0</w:t>
                        </w:r>
                        <w:r w:rsidR="00306BD1">
                          <w:rPr>
                            <w:rFonts w:ascii="Times New Roman" w:hAnsi="Times New Roman"/>
                            <w:i w:val="0"/>
                            <w:lang w:val="en-US"/>
                          </w:rPr>
                          <w:t>0</w:t>
                        </w:r>
                        <w:r w:rsidR="00306BD1" w:rsidRPr="00306BD1">
                          <w:rPr>
                            <w:rFonts w:ascii="Times New Roman" w:hAnsi="Times New Roman"/>
                            <w:i w:val="0"/>
                            <w:color w:val="FF0000"/>
                            <w:lang w:val="en-US"/>
                          </w:rPr>
                          <w:t>N</w:t>
                        </w:r>
                      </w:p>
                      <w:p w14:paraId="77E44985" w14:textId="77777777" w:rsidR="00E20186" w:rsidRPr="003C458E" w:rsidRDefault="00E20186" w:rsidP="00E20186">
                        <w:pPr>
                          <w:pStyle w:val="ab"/>
                          <w:jc w:val="center"/>
                          <w:rPr>
                            <w:rFonts w:ascii="GOST type B" w:hAnsi="GOST type B"/>
                            <w:i w:val="0"/>
                            <w:lang w:val="ru-RU"/>
                          </w:rPr>
                        </w:pPr>
                      </w:p>
                      <w:p w14:paraId="0BE5697B" w14:textId="77777777" w:rsidR="00E20186" w:rsidRPr="003C458E" w:rsidRDefault="00E20186" w:rsidP="00E20186">
                        <w:pPr>
                          <w:rPr>
                            <w:sz w:val="28"/>
                          </w:rPr>
                        </w:pPr>
                      </w:p>
                    </w:txbxContent>
                  </v:textbox>
                </v:rect>
                <v:line id="Line 368" o:spid="_x0000_s1094" style="position:absolute;visibility:visible;mso-wrap-style:square" from="8519,14458" to="11505,144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" strokeweight="2pt"/>
                <v:line id="Line 369" o:spid="_x0000_s1095" style="position:absolute;visibility:visible;mso-wrap-style:square" from="1147,14743" to="5101,147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" strokeweight="2pt"/>
                <v:line id="Line 370" o:spid="_x0000_s1096" style="position:absolute;visibility:visible;mso-wrap-style:square" from="1139,14458" to="5093,144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" strokeweight="2pt"/>
                <v:line id="Line 371" o:spid="_x0000_s1097" style="position:absolute;visibility:visible;mso-wrap-style:square" from="1139,15591" to="5093,155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" strokeweight="1pt"/>
                <v:line id="Line 372" o:spid="_x0000_s1098" style="position:absolute;visibility:visible;mso-wrap-style:square" from="1139,15306" to="5093,153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" strokeweight="1pt"/>
                <v:group id="Group 373" o:spid="_x0000_s1099" style="position:absolute;left:1154;top:14756;width:2491;height:248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<v:rect id="Rectangle 374" o:spid="_x0000_s110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" filled="f" stroked="f" strokeweight=".25pt">
                    <v:textbox inset="1pt,1pt,1pt,1pt">
                      <w:txbxContent>
                        <w:p w14:paraId="7FF4CA52" w14:textId="77777777" w:rsidR="003C458E" w:rsidRPr="00FA6823" w:rsidRDefault="003C458E" w:rsidP="003C458E">
                          <w:pPr>
                            <w:pStyle w:val="ab"/>
                            <w:rPr>
                              <w:i w:val="0"/>
                              <w:iCs/>
                              <w:sz w:val="18"/>
                            </w:rPr>
                          </w:pPr>
                          <w:proofErr w:type="spellStart"/>
                          <w:r w:rsidRPr="00FA6823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Разраб</w:t>
                          </w:r>
                          <w:proofErr w:type="spellEnd"/>
                          <w:r w:rsidRPr="00FA6823">
                            <w:rPr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  <w:p w14:paraId="23A7E3D3" w14:textId="02152338" w:rsidR="00E20186" w:rsidRDefault="00E20186" w:rsidP="003C458E">
                          <w:pPr>
                            <w:pStyle w:val="ab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375" o:spid="_x0000_s110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" filled="f" stroked="f" strokeweight=".25pt">
                    <v:textbox inset="1pt,1pt,1pt,1pt">
                      <w:txbxContent>
                        <w:p w14:paraId="5E5DB609" w14:textId="1EF4C976" w:rsidR="00E20186" w:rsidRPr="00306BD1" w:rsidRDefault="00306BD1" w:rsidP="00E20186">
                          <w:pPr>
                            <w:rPr>
                              <w:iCs/>
                              <w:color w:val="FF0000"/>
                              <w:sz w:val="18"/>
                              <w:szCs w:val="20"/>
                            </w:rPr>
                          </w:pPr>
                          <w:r w:rsidRPr="00306BD1">
                            <w:rPr>
                              <w:iCs/>
                              <w:color w:val="FF0000"/>
                              <w:sz w:val="18"/>
                              <w:szCs w:val="20"/>
                            </w:rPr>
                            <w:t>Фамилия И. О.</w:t>
                          </w:r>
                        </w:p>
                      </w:txbxContent>
                    </v:textbox>
                  </v:rect>
                </v:group>
                <v:group id="Group 376" o:spid="_x0000_s1102" style="position:absolute;left:1154;top:15036;width:2491;height:248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F78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">
                  <v:rect id="Rectangle 377" o:spid="_x0000_s110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" filled="f" stroked="f" strokeweight=".25pt">
                    <v:textbox inset="1pt,1pt,1pt,1pt">
                      <w:txbxContent>
                        <w:p w14:paraId="28AF7233" w14:textId="77777777" w:rsidR="003C458E" w:rsidRPr="00FA6823" w:rsidRDefault="003C458E" w:rsidP="003C458E">
                          <w:pPr>
                            <w:pStyle w:val="ab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proofErr w:type="spellStart"/>
                          <w:r w:rsidRPr="00FA6823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Провер</w:t>
                          </w:r>
                          <w:proofErr w:type="spellEnd"/>
                          <w:r w:rsidRPr="00FA6823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  <w:p w14:paraId="1EBFCE30" w14:textId="2431E1C8" w:rsidR="00E20186" w:rsidRDefault="00E20186" w:rsidP="003C458E">
                          <w:pPr>
                            <w:pStyle w:val="ab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378" o:spid="_x0000_s110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" filled="f" stroked="f" strokeweight=".25pt">
                    <v:textbox inset="1pt,1pt,1pt,1pt">
                      <w:txbxContent>
                        <w:p w14:paraId="1BDB9773" w14:textId="77777777" w:rsidR="00DC5202" w:rsidRPr="008C16EA" w:rsidRDefault="00DC5202" w:rsidP="00DC5202">
                          <w:pPr>
                            <w:pStyle w:val="ab"/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  <w:t>Сафаров В.М.</w:t>
                          </w:r>
                        </w:p>
                        <w:p w14:paraId="5815A77D" w14:textId="7C8BD79D" w:rsidR="00E20186" w:rsidRPr="00B77700" w:rsidRDefault="00E20186" w:rsidP="003C458E">
                          <w:pPr>
                            <w:pStyle w:val="ab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79" o:spid="_x0000_s1105" style="position:absolute;left:1154;top:15316;width:2491;height:248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">
                  <v:rect id="Rectangle 380" o:spid="_x0000_s1106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" filled="f" stroked="f" strokeweight=".25pt">
                    <v:textbox inset="1pt,1pt,1pt,1pt">
                      <w:txbxContent>
                        <w:p w14:paraId="79D4C1F2" w14:textId="77777777" w:rsidR="003C458E" w:rsidRPr="00FA6823" w:rsidRDefault="003C458E" w:rsidP="003C458E">
                          <w:pPr>
                            <w:pStyle w:val="ab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FA6823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Т. Контр.</w:t>
                          </w:r>
                        </w:p>
                        <w:p w14:paraId="6426A6DA" w14:textId="701AE12A" w:rsidR="00E20186" w:rsidRDefault="00E20186" w:rsidP="003C458E">
                          <w:pPr>
                            <w:pStyle w:val="ab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381" o:spid="_x0000_s1107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" filled="f" stroked="f" strokeweight=".25pt">
                    <v:textbox inset="1pt,1pt,1pt,1pt">
                      <w:txbxContent>
                        <w:p w14:paraId="42C88018" w14:textId="652401C9" w:rsidR="00E20186" w:rsidRPr="003678E9" w:rsidRDefault="00E20186" w:rsidP="003C458E">
                          <w:pPr>
                            <w:pStyle w:val="ab"/>
                            <w:rPr>
                              <w:rFonts w:ascii="GOST type B" w:hAnsi="GOST type B"/>
                              <w:i w:val="0"/>
                              <w:sz w:val="16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82" o:spid="_x0000_s1108" style="position:absolute;left:1154;top:15893;width:2491;height:248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  <v:rect id="Rectangle 383" o:spid="_x0000_s1109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" filled="f" stroked="f" strokeweight=".25pt">
                    <v:textbox inset="1pt,1pt,1pt,1pt">
                      <w:txbxContent>
                        <w:p w14:paraId="6943DB1B" w14:textId="77777777" w:rsidR="003C458E" w:rsidRPr="00FA6823" w:rsidRDefault="003C458E" w:rsidP="003C458E">
                          <w:pPr>
                            <w:pStyle w:val="ab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FA6823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Н. Контр.</w:t>
                          </w:r>
                        </w:p>
                        <w:p w14:paraId="57E59EC2" w14:textId="20F1FC35" w:rsidR="00E20186" w:rsidRDefault="00E20186" w:rsidP="003C458E">
                          <w:pPr>
                            <w:pStyle w:val="ab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384" o:spid="_x0000_s1110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" filled="f" stroked="f" strokeweight=".25pt">
                    <v:textbox inset="1pt,1pt,1pt,1pt">
                      <w:txbxContent>
                        <w:p w14:paraId="169E8971" w14:textId="4126F153" w:rsidR="00E20186" w:rsidRPr="003C458E" w:rsidRDefault="00306BD1" w:rsidP="00E20186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Никонова Д. С.</w:t>
                          </w:r>
                        </w:p>
                      </w:txbxContent>
                    </v:textbox>
                  </v:rect>
                </v:group>
                <v:group id="Group 385" o:spid="_x0000_s1111" style="position:absolute;left:1154;top:16170;width:2491;height:248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W26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">
                  <v:rect id="Rectangle 386" o:spid="_x0000_s1112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" filled="f" stroked="f" strokeweight=".25pt">
                    <v:textbox inset="1pt,1pt,1pt,1pt">
                      <w:txbxContent>
                        <w:p w14:paraId="177907C1" w14:textId="77777777" w:rsidR="003C458E" w:rsidRPr="00FA6823" w:rsidRDefault="003C458E" w:rsidP="003C458E">
                          <w:pPr>
                            <w:pStyle w:val="ab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proofErr w:type="spellStart"/>
                          <w:r w:rsidRPr="00FA6823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Утверд</w:t>
                          </w:r>
                          <w:proofErr w:type="spellEnd"/>
                          <w:r w:rsidRPr="00FA6823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  <w:p w14:paraId="628EF52F" w14:textId="7E6536DF" w:rsidR="00E20186" w:rsidRDefault="00E20186" w:rsidP="003C458E">
                          <w:pPr>
                            <w:pStyle w:val="ab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387" o:spid="_x0000_s1113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" filled="f" stroked="f" strokeweight=".25pt">
                    <v:textbox inset="1pt,1pt,1pt,1pt">
                      <w:txbxContent>
                        <w:p w14:paraId="1F245F61" w14:textId="77777777" w:rsidR="00E20186" w:rsidRPr="00377690" w:rsidRDefault="00E20186" w:rsidP="00E20186">
                          <w:pPr>
                            <w:pStyle w:val="ab"/>
                            <w:rPr>
                              <w:rFonts w:ascii="GOST type B" w:hAnsi="GOST type B"/>
                              <w:sz w:val="16"/>
                              <w:szCs w:val="18"/>
                              <w:lang w:val="ru-RU"/>
                            </w:rPr>
                          </w:pPr>
                          <w:r w:rsidRPr="00377690">
                            <w:rPr>
                              <w:rFonts w:ascii="GOST type B" w:hAnsi="GOST type B"/>
                              <w:sz w:val="16"/>
                              <w:szCs w:val="18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line id="Line 388" o:spid="_x0000_s1114" style="position:absolute;visibility:visible;mso-wrap-style:square" from="8505,14190" to="8506,164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" strokeweight="2pt"/>
                <v:rect id="Rectangle 389" o:spid="_x0000_s1115" style="position:absolute;left:5166;top:14234;width:3264;height:12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2E5BB902" w14:textId="21CDD252" w:rsidR="00E20186" w:rsidRPr="00306BD1" w:rsidRDefault="00306BD1" w:rsidP="00306BD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color w:val="FF0000"/>
                            <w:sz w:val="24"/>
                            <w:szCs w:val="28"/>
                            <w:lang w:val="ru-RU"/>
                          </w:rPr>
                        </w:pPr>
                        <w:r w:rsidRPr="00306BD1">
                          <w:rPr>
                            <w:rFonts w:ascii="Times New Roman" w:hAnsi="Times New Roman"/>
                            <w:i w:val="0"/>
                            <w:color w:val="FF0000"/>
                            <w:sz w:val="24"/>
                            <w:szCs w:val="28"/>
                            <w:lang w:val="ru-RU"/>
                          </w:rPr>
                          <w:t>Название листа</w:t>
                        </w:r>
                      </w:p>
                    </w:txbxContent>
                  </v:textbox>
                </v:rect>
                <v:line id="Line 390" o:spid="_x0000_s1116" style="position:absolute;visibility:visible;mso-wrap-style:square" from="8512,15309" to="11505,153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1r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" strokeweight="2pt"/>
                <v:line id="Line 391" o:spid="_x0000_s1117" style="position:absolute;visibility:visible;mso-wrap-style:square" from="5107,15592" to="11504,155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mcSl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" strokeweight="2pt"/>
                <v:line id="Line 392" o:spid="_x0000_s1118" style="position:absolute;visibility:visible;mso-wrap-style:square" from="10204,14190" to="10207,153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" strokeweight="2pt"/>
                <v:rect id="Rectangle 393" o:spid="_x0000_s1119" style="position:absolute;left:8550;top:14198;width:765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" filled="f" stroked="f" strokeweight=".25pt">
                  <v:textbox inset="1pt,1pt,1pt,1pt">
                    <w:txbxContent>
                      <w:p w14:paraId="02ABAEF4" w14:textId="77777777" w:rsidR="00E20186" w:rsidRPr="003C458E" w:rsidRDefault="00E20186" w:rsidP="00E20186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3C458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Лит</w:t>
                        </w:r>
                        <w:proofErr w:type="spellEnd"/>
                        <w:r w:rsidRPr="003C458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4" o:spid="_x0000_s1120" style="position:absolute;left:9668;top:15330;width:765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" filled="f" stroked="f" strokeweight=".25pt">
                  <v:textbox inset="1pt,1pt,1pt,1pt">
                    <w:txbxContent>
                      <w:p w14:paraId="75734C87" w14:textId="77777777" w:rsidR="00E20186" w:rsidRPr="003C458E" w:rsidRDefault="00E20186" w:rsidP="00E20186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3C458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395" o:spid="_x0000_s1121" style="position:absolute;left:10424;top:15330;width:804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" filled="f" stroked="f" strokeweight=".25pt">
                  <v:textbox inset="1pt,1pt,1pt,1pt">
                    <w:txbxContent>
                      <w:p w14:paraId="6EBE66F1" w14:textId="10F84763" w:rsidR="00E20186" w:rsidRPr="00306BD1" w:rsidRDefault="00DC5202" w:rsidP="00E20186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color w:val="FF0000"/>
                            <w:sz w:val="18"/>
                            <w:lang w:val="ru-RU"/>
                          </w:rPr>
                        </w:pPr>
                        <w:r w:rsidRPr="00306BD1">
                          <w:rPr>
                            <w:rFonts w:ascii="Times New Roman" w:hAnsi="Times New Roman"/>
                            <w:i w:val="0"/>
                            <w:color w:val="FF0000"/>
                            <w:sz w:val="18"/>
                            <w:lang w:val="ru-RU"/>
                          </w:rPr>
                          <w:t>5</w:t>
                        </w:r>
                      </w:p>
                    </w:txbxContent>
                  </v:textbox>
                </v:rect>
                <v:line id="Line 396" o:spid="_x0000_s1122" style="position:absolute;visibility:visible;mso-wrap-style:square" from="8789,14475" to="8790,153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" strokeweight="1pt"/>
                <v:line id="Line 397" o:spid="_x0000_s1123" style="position:absolute;visibility:visible;mso-wrap-style:square" from="9072,14475" to="9073,153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" strokeweight="1pt"/>
                <v:rect id="Rectangle 398" o:spid="_x0000_s1124" style="position:absolute;left:8565;top:15818;width:2910;height:3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" filled="f" stroked="f" strokeweight=".25pt">
                  <v:textbox inset="1pt,1pt,1pt,1pt">
                    <w:txbxContent>
                      <w:p w14:paraId="4A4EDF82" w14:textId="11D36BC3" w:rsidR="00E20186" w:rsidRPr="00306BD1" w:rsidRDefault="00306BD1" w:rsidP="00306BD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szCs w:val="2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szCs w:val="28"/>
                            <w:lang w:val="ru-RU"/>
                          </w:rPr>
                          <w:t xml:space="preserve">гр. </w:t>
                        </w:r>
                        <w:r w:rsidR="00E20186" w:rsidRPr="00DC5202">
                          <w:rPr>
                            <w:rFonts w:ascii="Times New Roman" w:hAnsi="Times New Roman"/>
                            <w:i w:val="0"/>
                            <w:sz w:val="24"/>
                            <w:szCs w:val="28"/>
                            <w:lang w:val="ru-RU"/>
                          </w:rPr>
                          <w:t>9</w:t>
                        </w:r>
                        <w:r w:rsidR="003678E9" w:rsidRPr="00DC5202">
                          <w:rPr>
                            <w:rFonts w:ascii="Times New Roman" w:hAnsi="Times New Roman"/>
                            <w:i w:val="0"/>
                            <w:sz w:val="24"/>
                            <w:szCs w:val="28"/>
                            <w:lang w:val="ru-RU"/>
                          </w:rPr>
                          <w:t>ИСП</w:t>
                        </w:r>
                        <w:r w:rsidR="00E20186" w:rsidRPr="00DC5202">
                          <w:rPr>
                            <w:rFonts w:ascii="Times New Roman" w:hAnsi="Times New Roman"/>
                            <w:i w:val="0"/>
                            <w:sz w:val="24"/>
                            <w:szCs w:val="28"/>
                            <w:lang w:val="ru-RU"/>
                          </w:rPr>
                          <w:t>-</w:t>
                        </w:r>
                        <w:proofErr w:type="gramStart"/>
                        <w:r w:rsidR="00B77700" w:rsidRPr="00DC5202">
                          <w:rPr>
                            <w:rFonts w:ascii="Times New Roman" w:hAnsi="Times New Roman"/>
                            <w:i w:val="0"/>
                            <w:sz w:val="24"/>
                            <w:szCs w:val="28"/>
                            <w:lang w:val="ru-RU"/>
                          </w:rPr>
                          <w:t>4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szCs w:val="28"/>
                            <w:lang w:val="ru-RU"/>
                          </w:rPr>
                          <w:t>1</w:t>
                        </w:r>
                        <w:r w:rsidR="00DC5202">
                          <w:rPr>
                            <w:rFonts w:ascii="Times New Roman" w:hAnsi="Times New Roman"/>
                            <w:i w:val="0"/>
                            <w:sz w:val="24"/>
                            <w:szCs w:val="28"/>
                            <w:lang w:val="ru-RU"/>
                          </w:rPr>
                          <w:t>-1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szCs w:val="28"/>
                            <w:lang w:val="ru-RU"/>
                          </w:rPr>
                          <w:t>9</w:t>
                        </w:r>
                        <w:proofErr w:type="gramEnd"/>
                      </w:p>
                    </w:txbxContent>
                  </v:textbox>
                </v:rect>
                <v:line id="Line 399" o:spid="_x0000_s1125" style="position:absolute;visibility:visible;mso-wrap-style:square" from="1139,13324" to="11498,133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" strokeweight="2pt"/>
                <v:line id="Line 400" o:spid="_x0000_s1126" style="position:absolute;visibility:visible;mso-wrap-style:square" from="1139,13608" to="5093,136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" strokeweight="1pt"/>
                <v:line id="Line 401" o:spid="_x0000_s1127" style="position:absolute;visibility:visible;mso-wrap-style:square" from="1139,13891" to="5093,13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" strokeweight="1pt"/>
                <v:line id="Line 402" o:spid="_x0000_s1128" style="position:absolute;visibility:visible;mso-wrap-style:square" from="1139,15025" to="5093,150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" strokeweight="1pt"/>
                <v:group id="Group 403" o:spid="_x0000_s1129" style="position:absolute;left:1154;top:15596;width:2491;height:248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">
                  <v:rect id="Rectangle 404" o:spid="_x0000_s113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" filled="f" stroked="f" strokeweight=".25pt">
                    <v:textbox inset="1pt,1pt,1pt,1pt">
                      <w:txbxContent>
                        <w:p w14:paraId="59C5CD47" w14:textId="77777777" w:rsidR="003C458E" w:rsidRPr="00FA6823" w:rsidRDefault="003C458E" w:rsidP="003C458E">
                          <w:pPr>
                            <w:pStyle w:val="ab"/>
                            <w:rPr>
                              <w:i w:val="0"/>
                              <w:iCs/>
                              <w:sz w:val="18"/>
                            </w:rPr>
                          </w:pPr>
                          <w:proofErr w:type="spellStart"/>
                          <w:r w:rsidRPr="00FA6823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Реценз</w:t>
                          </w:r>
                          <w:proofErr w:type="spellEnd"/>
                          <w:r w:rsidRPr="00FA6823">
                            <w:rPr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  <w:p w14:paraId="36021597" w14:textId="09FBEE4F" w:rsidR="00E20186" w:rsidRDefault="00E20186" w:rsidP="003C458E">
                          <w:pPr>
                            <w:pStyle w:val="ab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405" o:spid="_x0000_s113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" filled="f" stroked="f" strokeweight=".25pt">
                    <v:textbox inset="1pt,1pt,1pt,1pt">
                      <w:txbxContent>
                        <w:p w14:paraId="55FCDC56" w14:textId="77777777" w:rsidR="00E20186" w:rsidRPr="00F467CE" w:rsidRDefault="00E20186" w:rsidP="00E20186">
                          <w:pPr>
                            <w:pStyle w:val="ab"/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  <w:szCs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406" o:spid="_x0000_s1132" style="position:absolute;visibility:visible;mso-wrap-style:square" from="9356,14182" to="9359,153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" strokeweight="2pt"/>
                <v:rect id="Rectangle 407" o:spid="_x0000_s1133" style="position:absolute;left:9406;top:14198;width:765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" filled="f" stroked="f" strokeweight=".25pt">
                  <v:textbox inset="1pt,1pt,1pt,1pt">
                    <w:txbxContent>
                      <w:p w14:paraId="1E017E8F" w14:textId="77777777" w:rsidR="00E20186" w:rsidRPr="003C458E" w:rsidRDefault="00E20186" w:rsidP="00E20186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3C458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408" o:spid="_x0000_s1134" style="position:absolute;left:10261;top:14198;width:1207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" filled="f" stroked="f" strokeweight=".25pt">
                  <v:textbox inset="1pt,1pt,1pt,1pt">
                    <w:txbxContent>
                      <w:p w14:paraId="3438FFA6" w14:textId="77777777" w:rsidR="00E20186" w:rsidRPr="003C458E" w:rsidRDefault="00E20186" w:rsidP="00E20186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3C458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409" o:spid="_x0000_s1135" style="position:absolute;visibility:visible;mso-wrap-style:square" from="9639,15315" to="9640,155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" strokeweight="2pt"/>
                <v:rect id="Rectangle 410" o:spid="_x0000_s1136" style="position:absolute;left:5166;top:15653;width:3264;height:7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" filled="f" stroked="f" strokeweight=".25pt">
                  <v:textbox inset="1pt,1pt,1pt,1pt">
                    <w:txbxContent>
                      <w:p w14:paraId="64A305ED" w14:textId="77777777" w:rsidR="00E20186" w:rsidRPr="008744DB" w:rsidRDefault="00E20186" w:rsidP="00E20186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411" o:spid="_x0000_s1137" style="position:absolute;left:9406;top:14753;width:765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" filled="f" stroked="f" strokeweight=".25pt">
                  <v:textbox inset="1pt,1pt,1pt,1pt">
                    <w:txbxContent>
                      <w:p w14:paraId="45A1E371" w14:textId="77777777" w:rsidR="00E20186" w:rsidRDefault="00E20186" w:rsidP="00E20186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412" o:spid="_x0000_s1138" style="position:absolute;left:10261;top:14753;width:1207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" filled="f" stroked="f" strokeweight=".25pt">
                  <v:textbox inset="1pt,1pt,1pt,1pt">
                    <w:txbxContent>
                      <w:p w14:paraId="6F9F1146" w14:textId="77777777" w:rsidR="00E20186" w:rsidRDefault="00E20186" w:rsidP="00E20186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413" o:spid="_x0000_s1139" style="position:absolute;visibility:visible;mso-wrap-style:square" from="1139,14168" to="5093,141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" strokeweight="1pt"/>
                <w10:wrap anchorx="margin" anchory="margin"/>
                <w10:anchorlock/>
              </v:group>
            </w:pict>
          </mc:Fallback>
        </mc:AlternateContent>
      </w:r>
      <w:r>
        <w:tab/>
      </w:r>
      <w:r>
        <w:tab/>
      </w:r>
    </w:p>
    <w:p w14:paraId="69937E13" w14:textId="322C58FC" w:rsidR="00E20186" w:rsidRPr="0028798A" w:rsidRDefault="00E20186" w:rsidP="00E20186">
      <w:pPr>
        <w:rPr>
          <w:sz w:val="28"/>
          <w:szCs w:val="28"/>
        </w:rPr>
      </w:pPr>
    </w:p>
    <w:p w14:paraId="5A5899DC" w14:textId="770470CB" w:rsidR="00E20186" w:rsidRPr="0028798A" w:rsidRDefault="00E20186" w:rsidP="00E20186">
      <w:pPr>
        <w:rPr>
          <w:sz w:val="28"/>
          <w:szCs w:val="28"/>
        </w:rPr>
      </w:pPr>
    </w:p>
    <w:p w14:paraId="14136989" w14:textId="22CB3DD9" w:rsidR="00E20186" w:rsidRPr="0028798A" w:rsidRDefault="00E20186" w:rsidP="00E20186">
      <w:pPr>
        <w:rPr>
          <w:sz w:val="28"/>
          <w:szCs w:val="28"/>
        </w:rPr>
      </w:pPr>
    </w:p>
    <w:p w14:paraId="47C473BA" w14:textId="77777777" w:rsidR="00E20186" w:rsidRPr="0028798A" w:rsidRDefault="00E20186" w:rsidP="00E20186">
      <w:pPr>
        <w:rPr>
          <w:sz w:val="28"/>
          <w:szCs w:val="28"/>
        </w:rPr>
      </w:pPr>
    </w:p>
    <w:p w14:paraId="569880EF" w14:textId="77777777" w:rsidR="00E20186" w:rsidRPr="0028798A" w:rsidRDefault="00E20186" w:rsidP="00E20186">
      <w:pPr>
        <w:rPr>
          <w:sz w:val="28"/>
          <w:szCs w:val="28"/>
        </w:rPr>
      </w:pPr>
    </w:p>
    <w:p w14:paraId="33972CEA" w14:textId="77777777" w:rsidR="00E20186" w:rsidRPr="0028798A" w:rsidRDefault="00E20186" w:rsidP="00E20186">
      <w:pPr>
        <w:rPr>
          <w:sz w:val="28"/>
          <w:szCs w:val="28"/>
        </w:rPr>
      </w:pPr>
    </w:p>
    <w:p w14:paraId="49A2C98D" w14:textId="77777777" w:rsidR="00E20186" w:rsidRPr="0028798A" w:rsidRDefault="00E20186" w:rsidP="00E20186">
      <w:pPr>
        <w:rPr>
          <w:sz w:val="28"/>
          <w:szCs w:val="28"/>
        </w:rPr>
      </w:pPr>
    </w:p>
    <w:p w14:paraId="051AF713" w14:textId="77777777" w:rsidR="00E20186" w:rsidRPr="0028798A" w:rsidRDefault="00E20186" w:rsidP="00E20186">
      <w:pPr>
        <w:rPr>
          <w:sz w:val="28"/>
          <w:szCs w:val="28"/>
        </w:rPr>
      </w:pPr>
    </w:p>
    <w:p w14:paraId="76854700" w14:textId="77777777" w:rsidR="00E20186" w:rsidRPr="0028798A" w:rsidRDefault="00E20186" w:rsidP="00E20186">
      <w:pPr>
        <w:rPr>
          <w:sz w:val="28"/>
          <w:szCs w:val="28"/>
        </w:rPr>
      </w:pPr>
    </w:p>
    <w:p w14:paraId="7201C68E" w14:textId="77777777" w:rsidR="00E20186" w:rsidRPr="0028798A" w:rsidRDefault="00E20186" w:rsidP="00E20186">
      <w:pPr>
        <w:rPr>
          <w:sz w:val="28"/>
          <w:szCs w:val="28"/>
        </w:rPr>
      </w:pPr>
    </w:p>
    <w:p w14:paraId="492B23A8" w14:textId="77777777" w:rsidR="00E20186" w:rsidRPr="0028798A" w:rsidRDefault="00E20186" w:rsidP="00E20186">
      <w:pPr>
        <w:rPr>
          <w:sz w:val="28"/>
          <w:szCs w:val="28"/>
        </w:rPr>
      </w:pPr>
    </w:p>
    <w:p w14:paraId="1703B76E" w14:textId="2C5FA496" w:rsidR="00E20186" w:rsidRDefault="00E20186" w:rsidP="00E20186">
      <w:pPr>
        <w:rPr>
          <w:sz w:val="28"/>
          <w:szCs w:val="28"/>
        </w:rPr>
      </w:pPr>
    </w:p>
    <w:p w14:paraId="6C39E110" w14:textId="037C0319" w:rsidR="001C6DCF" w:rsidRDefault="001C6DCF" w:rsidP="00E20186">
      <w:pPr>
        <w:rPr>
          <w:sz w:val="28"/>
          <w:szCs w:val="28"/>
        </w:rPr>
      </w:pPr>
    </w:p>
    <w:p w14:paraId="478F994B" w14:textId="6AF8A976" w:rsidR="001C6DCF" w:rsidRDefault="001C6DCF" w:rsidP="00E20186">
      <w:pPr>
        <w:rPr>
          <w:sz w:val="28"/>
          <w:szCs w:val="28"/>
        </w:rPr>
      </w:pPr>
    </w:p>
    <w:p w14:paraId="6089FE30" w14:textId="28E96E0D" w:rsidR="001C6DCF" w:rsidRDefault="001C6DCF" w:rsidP="00E20186">
      <w:pPr>
        <w:rPr>
          <w:sz w:val="28"/>
          <w:szCs w:val="28"/>
        </w:rPr>
      </w:pPr>
    </w:p>
    <w:p w14:paraId="1E2FB0CE" w14:textId="269E9EA3" w:rsidR="001C6DCF" w:rsidRDefault="001C6DCF" w:rsidP="00E20186">
      <w:pPr>
        <w:rPr>
          <w:sz w:val="28"/>
          <w:szCs w:val="28"/>
        </w:rPr>
      </w:pPr>
    </w:p>
    <w:p w14:paraId="2E3897DA" w14:textId="4C26485B" w:rsidR="001C6DCF" w:rsidRDefault="001C6DCF" w:rsidP="00E20186">
      <w:pPr>
        <w:rPr>
          <w:sz w:val="28"/>
          <w:szCs w:val="28"/>
        </w:rPr>
      </w:pPr>
    </w:p>
    <w:p w14:paraId="73B2B3CE" w14:textId="29A8E37E" w:rsidR="001C6DCF" w:rsidRDefault="001C6DCF" w:rsidP="00E20186">
      <w:pPr>
        <w:rPr>
          <w:sz w:val="28"/>
          <w:szCs w:val="28"/>
        </w:rPr>
      </w:pPr>
    </w:p>
    <w:p w14:paraId="4F2C23C7" w14:textId="6B655C50" w:rsidR="001C6DCF" w:rsidRDefault="001C6DCF" w:rsidP="00E20186">
      <w:pPr>
        <w:rPr>
          <w:sz w:val="28"/>
          <w:szCs w:val="28"/>
        </w:rPr>
      </w:pPr>
    </w:p>
    <w:p w14:paraId="2A934CCB" w14:textId="6FF5D897" w:rsidR="001C6DCF" w:rsidRDefault="001C6DCF" w:rsidP="00E20186">
      <w:pPr>
        <w:rPr>
          <w:sz w:val="28"/>
          <w:szCs w:val="28"/>
        </w:rPr>
      </w:pPr>
    </w:p>
    <w:p w14:paraId="458318AF" w14:textId="5156C6EB" w:rsidR="001C6DCF" w:rsidRDefault="001C6DCF" w:rsidP="00E20186">
      <w:pPr>
        <w:rPr>
          <w:sz w:val="28"/>
          <w:szCs w:val="28"/>
        </w:rPr>
      </w:pPr>
    </w:p>
    <w:p w14:paraId="676EAC21" w14:textId="216160FD" w:rsidR="006770C5" w:rsidRPr="00DD2A5A" w:rsidRDefault="006770C5" w:rsidP="009519E8">
      <w:pPr>
        <w:rPr>
          <w:b/>
          <w:sz w:val="32"/>
        </w:rPr>
      </w:pPr>
    </w:p>
    <w:sectPr w:rsidR="006770C5" w:rsidRPr="00DD2A5A" w:rsidSect="00485A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134" w:right="850" w:bottom="1134" w:left="1701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154C4" w14:textId="77777777" w:rsidR="0095288C" w:rsidRDefault="0095288C" w:rsidP="0034401A">
      <w:r>
        <w:separator/>
      </w:r>
    </w:p>
  </w:endnote>
  <w:endnote w:type="continuationSeparator" w:id="0">
    <w:p w14:paraId="681761E7" w14:textId="77777777" w:rsidR="0095288C" w:rsidRDefault="0095288C" w:rsidP="00344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ISOCPEUR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ST type B">
    <w:altName w:val="Corbel"/>
    <w:panose1 w:val="020B0604020202020204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343AA" w14:textId="77777777" w:rsidR="00485ACF" w:rsidRDefault="00485AC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638CC" w14:textId="77777777" w:rsidR="00485ACF" w:rsidRDefault="00485AC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957FF" w14:textId="77777777" w:rsidR="00485ACF" w:rsidRDefault="00485A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9F1F4" w14:textId="77777777" w:rsidR="0095288C" w:rsidRDefault="0095288C" w:rsidP="0034401A">
      <w:r>
        <w:separator/>
      </w:r>
    </w:p>
  </w:footnote>
  <w:footnote w:type="continuationSeparator" w:id="0">
    <w:p w14:paraId="6DD45CB8" w14:textId="77777777" w:rsidR="0095288C" w:rsidRDefault="0095288C" w:rsidP="003440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32A94" w14:textId="77777777" w:rsidR="00485ACF" w:rsidRDefault="00485AC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BBC8C" w14:textId="77777777" w:rsidR="00485ACF" w:rsidRDefault="00485AC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92FDC" w14:textId="77777777" w:rsidR="00485ACF" w:rsidRDefault="00485AC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1143C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F56EA7"/>
    <w:multiLevelType w:val="hybridMultilevel"/>
    <w:tmpl w:val="AAD2C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64507">
    <w:abstractNumId w:val="0"/>
  </w:num>
  <w:num w:numId="2" w16cid:durableId="1740594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72"/>
    <w:rsid w:val="00070BC0"/>
    <w:rsid w:val="0008635E"/>
    <w:rsid w:val="00097756"/>
    <w:rsid w:val="000A64BC"/>
    <w:rsid w:val="000B29AC"/>
    <w:rsid w:val="000B3DAC"/>
    <w:rsid w:val="000B483F"/>
    <w:rsid w:val="000C633E"/>
    <w:rsid w:val="0011006F"/>
    <w:rsid w:val="00127850"/>
    <w:rsid w:val="00131538"/>
    <w:rsid w:val="0013243B"/>
    <w:rsid w:val="00133EEC"/>
    <w:rsid w:val="00187A2E"/>
    <w:rsid w:val="001C6DCF"/>
    <w:rsid w:val="001F22B6"/>
    <w:rsid w:val="0021058C"/>
    <w:rsid w:val="0021698B"/>
    <w:rsid w:val="0027182D"/>
    <w:rsid w:val="0028798A"/>
    <w:rsid w:val="002954F9"/>
    <w:rsid w:val="002F5BBA"/>
    <w:rsid w:val="00303A2C"/>
    <w:rsid w:val="00306BD1"/>
    <w:rsid w:val="0031489A"/>
    <w:rsid w:val="00332BC9"/>
    <w:rsid w:val="00343272"/>
    <w:rsid w:val="0034397A"/>
    <w:rsid w:val="0034401A"/>
    <w:rsid w:val="00355D98"/>
    <w:rsid w:val="00356936"/>
    <w:rsid w:val="003626A8"/>
    <w:rsid w:val="00366106"/>
    <w:rsid w:val="003678E9"/>
    <w:rsid w:val="00371098"/>
    <w:rsid w:val="00377690"/>
    <w:rsid w:val="00381000"/>
    <w:rsid w:val="003976A8"/>
    <w:rsid w:val="003C458E"/>
    <w:rsid w:val="00410F88"/>
    <w:rsid w:val="004432A8"/>
    <w:rsid w:val="0046054C"/>
    <w:rsid w:val="00462827"/>
    <w:rsid w:val="00472411"/>
    <w:rsid w:val="0047539D"/>
    <w:rsid w:val="00485ACF"/>
    <w:rsid w:val="00495469"/>
    <w:rsid w:val="004A4488"/>
    <w:rsid w:val="004C0CDC"/>
    <w:rsid w:val="004E051B"/>
    <w:rsid w:val="004F2317"/>
    <w:rsid w:val="004F331D"/>
    <w:rsid w:val="004F44C4"/>
    <w:rsid w:val="00533089"/>
    <w:rsid w:val="00572E9F"/>
    <w:rsid w:val="005829E2"/>
    <w:rsid w:val="005C23E4"/>
    <w:rsid w:val="005C4539"/>
    <w:rsid w:val="005E712B"/>
    <w:rsid w:val="005F7EE3"/>
    <w:rsid w:val="00604760"/>
    <w:rsid w:val="00640EE4"/>
    <w:rsid w:val="006770C5"/>
    <w:rsid w:val="006B250C"/>
    <w:rsid w:val="006C5EB8"/>
    <w:rsid w:val="006E291C"/>
    <w:rsid w:val="006E5E4A"/>
    <w:rsid w:val="006F2B81"/>
    <w:rsid w:val="007315A8"/>
    <w:rsid w:val="00746E56"/>
    <w:rsid w:val="007557F2"/>
    <w:rsid w:val="007807E5"/>
    <w:rsid w:val="007A547D"/>
    <w:rsid w:val="007A7ED6"/>
    <w:rsid w:val="007B552C"/>
    <w:rsid w:val="007C0D91"/>
    <w:rsid w:val="007C2450"/>
    <w:rsid w:val="007C61AD"/>
    <w:rsid w:val="007D2CE4"/>
    <w:rsid w:val="00831DEA"/>
    <w:rsid w:val="0083386D"/>
    <w:rsid w:val="0083744C"/>
    <w:rsid w:val="0085368B"/>
    <w:rsid w:val="0086109E"/>
    <w:rsid w:val="00866D73"/>
    <w:rsid w:val="008744DB"/>
    <w:rsid w:val="00875EF8"/>
    <w:rsid w:val="00922830"/>
    <w:rsid w:val="00931803"/>
    <w:rsid w:val="009405E2"/>
    <w:rsid w:val="009474CF"/>
    <w:rsid w:val="009519E8"/>
    <w:rsid w:val="0095288C"/>
    <w:rsid w:val="00964D8A"/>
    <w:rsid w:val="00976528"/>
    <w:rsid w:val="009D604E"/>
    <w:rsid w:val="00A30D72"/>
    <w:rsid w:val="00A450EC"/>
    <w:rsid w:val="00A470AF"/>
    <w:rsid w:val="00A51DB5"/>
    <w:rsid w:val="00A66EA8"/>
    <w:rsid w:val="00A76C5A"/>
    <w:rsid w:val="00A80FAD"/>
    <w:rsid w:val="00A918BD"/>
    <w:rsid w:val="00AA2D56"/>
    <w:rsid w:val="00AB672C"/>
    <w:rsid w:val="00AC6C0A"/>
    <w:rsid w:val="00AE0B47"/>
    <w:rsid w:val="00AE1A35"/>
    <w:rsid w:val="00B006DA"/>
    <w:rsid w:val="00B0644B"/>
    <w:rsid w:val="00B23C5D"/>
    <w:rsid w:val="00B34D80"/>
    <w:rsid w:val="00B51C67"/>
    <w:rsid w:val="00B53FF5"/>
    <w:rsid w:val="00B61A26"/>
    <w:rsid w:val="00B77700"/>
    <w:rsid w:val="00B82287"/>
    <w:rsid w:val="00B85D38"/>
    <w:rsid w:val="00B91672"/>
    <w:rsid w:val="00C41F8B"/>
    <w:rsid w:val="00C42FA6"/>
    <w:rsid w:val="00C5750C"/>
    <w:rsid w:val="00C92D6C"/>
    <w:rsid w:val="00C938E2"/>
    <w:rsid w:val="00CD28F4"/>
    <w:rsid w:val="00CD539E"/>
    <w:rsid w:val="00CE69F1"/>
    <w:rsid w:val="00D02994"/>
    <w:rsid w:val="00D14596"/>
    <w:rsid w:val="00D20E62"/>
    <w:rsid w:val="00D231D7"/>
    <w:rsid w:val="00D26F04"/>
    <w:rsid w:val="00D563E8"/>
    <w:rsid w:val="00D6056B"/>
    <w:rsid w:val="00D62043"/>
    <w:rsid w:val="00DC104E"/>
    <w:rsid w:val="00DC5202"/>
    <w:rsid w:val="00DD2A5A"/>
    <w:rsid w:val="00DD651F"/>
    <w:rsid w:val="00DD656D"/>
    <w:rsid w:val="00DF585F"/>
    <w:rsid w:val="00E05BE1"/>
    <w:rsid w:val="00E11E82"/>
    <w:rsid w:val="00E1629F"/>
    <w:rsid w:val="00E20186"/>
    <w:rsid w:val="00E20808"/>
    <w:rsid w:val="00E64F97"/>
    <w:rsid w:val="00E70865"/>
    <w:rsid w:val="00E80353"/>
    <w:rsid w:val="00EB477E"/>
    <w:rsid w:val="00ED01BA"/>
    <w:rsid w:val="00EF3E95"/>
    <w:rsid w:val="00F008A6"/>
    <w:rsid w:val="00F152EA"/>
    <w:rsid w:val="00F467CE"/>
    <w:rsid w:val="00F64C10"/>
    <w:rsid w:val="00F802A7"/>
    <w:rsid w:val="00FC161A"/>
    <w:rsid w:val="00FC40D8"/>
    <w:rsid w:val="00FC58D9"/>
    <w:rsid w:val="00FC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5F57BF8"/>
  <w15:docId w15:val="{6C24C55F-C198-BC41-A224-E537EA84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D2CE4"/>
    <w:rPr>
      <w:sz w:val="24"/>
      <w:szCs w:val="24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  <w:lang w:val="uk-UA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  <w:lang w:val="uk-UA"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  <w:lang w:val="uk-UA"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lang w:val="uk-UA"/>
    </w:r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  <w:rPr>
      <w:lang w:val="uk-UA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lang w:val="uk-UA"/>
    </w:r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pPr>
      <w:suppressAutoHyphens/>
    </w:pPr>
    <w:rPr>
      <w:noProof/>
    </w:rPr>
  </w:style>
  <w:style w:type="paragraph" w:styleId="ad">
    <w:name w:val="annotation text"/>
    <w:basedOn w:val="a"/>
    <w:semiHidden/>
    <w:rPr>
      <w:rFonts w:ascii="Journal" w:hAnsi="Journal"/>
    </w:rPr>
  </w:style>
  <w:style w:type="paragraph" w:styleId="ae">
    <w:name w:val="Subtitle"/>
    <w:basedOn w:val="a"/>
    <w:next w:val="a"/>
    <w:link w:val="af"/>
    <w:qFormat/>
    <w:rsid w:val="00B006D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0"/>
    <w:link w:val="ae"/>
    <w:rsid w:val="00B006D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f0">
    <w:name w:val="Normal (Web)"/>
    <w:basedOn w:val="a"/>
    <w:uiPriority w:val="99"/>
    <w:unhideWhenUsed/>
    <w:rsid w:val="00B006DA"/>
    <w:pPr>
      <w:spacing w:before="100" w:beforeAutospacing="1" w:after="100" w:afterAutospacing="1"/>
    </w:pPr>
    <w:rPr>
      <w:rFonts w:eastAsiaTheme="minorEastAsia"/>
    </w:rPr>
  </w:style>
  <w:style w:type="paragraph" w:styleId="af1">
    <w:name w:val="Balloon Text"/>
    <w:basedOn w:val="a"/>
    <w:link w:val="af2"/>
    <w:semiHidden/>
    <w:unhideWhenUsed/>
    <w:rsid w:val="00746E56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semiHidden/>
    <w:rsid w:val="00746E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J7\LOCALS~1\Temp\Rar$DI00.109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18AC4-D395-4BE5-BAA3-803241D0B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C:\DOCUME~1\J7\LOCALS~1\Temp\Rar$DI00.109\FORMS_A4.dot</Template>
  <TotalTime>8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saitov roman</dc:creator>
  <cp:lastModifiedBy>Владислав М Сафаров</cp:lastModifiedBy>
  <cp:revision>5</cp:revision>
  <cp:lastPrinted>2021-06-09T09:19:00Z</cp:lastPrinted>
  <dcterms:created xsi:type="dcterms:W3CDTF">2023-03-17T06:40:00Z</dcterms:created>
  <dcterms:modified xsi:type="dcterms:W3CDTF">2023-03-17T06:50:00Z</dcterms:modified>
</cp:coreProperties>
</file>